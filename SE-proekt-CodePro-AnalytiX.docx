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D933B3" w:rsidP="00D933B3">
                    <w:pPr>
                      <w:pStyle w:val="Title"/>
                    </w:pPr>
                    <w:r>
                      <w:t xml:space="preserve">CodePro AnalytiX </w:t>
                    </w:r>
                    <w:r>
                      <w:rPr>
                        <w:lang w:val="bg-BG"/>
                      </w:rPr>
                      <w:t xml:space="preserve">– анализ и разбиране на големи софтуерни продукти на </w:t>
                    </w:r>
                    <w:r>
                      <w:t>Java</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4613BF">
                  <w:rPr>
                    <w:i/>
                    <w:color w:val="auto"/>
                    <w:sz w:val="36"/>
                    <w:szCs w:val="24"/>
                    <w:lang w:val="bg-BG"/>
                  </w:rPr>
                  <w:t>, 2015</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D933B3">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Default="00D933B3" w:rsidP="00D933B3">
                <w:pPr>
                  <w:pStyle w:val="Title"/>
                  <w:ind w:left="360"/>
                  <w:jc w:val="left"/>
                  <w:rPr>
                    <w:sz w:val="22"/>
                    <w:szCs w:val="24"/>
                    <w:lang w:val="bg-BG"/>
                  </w:rPr>
                </w:pPr>
                <w:r>
                  <w:rPr>
                    <w:i/>
                    <w:color w:val="FF0000"/>
                    <w:sz w:val="22"/>
                    <w:szCs w:val="24"/>
                  </w:rPr>
                  <w:t>80866</w:t>
                </w:r>
                <w:r w:rsidR="00111521">
                  <w:rPr>
                    <w:sz w:val="22"/>
                    <w:szCs w:val="24"/>
                    <w:lang w:val="bg-BG"/>
                  </w:rPr>
                  <w:t xml:space="preserve">, </w:t>
                </w:r>
                <w:r>
                  <w:rPr>
                    <w:i/>
                    <w:color w:val="FF0000"/>
                    <w:sz w:val="22"/>
                    <w:szCs w:val="24"/>
                    <w:lang w:val="bg-BG"/>
                  </w:rPr>
                  <w:t>Стефан Василев Василев</w:t>
                </w:r>
                <w:r w:rsidR="00F320B8" w:rsidRPr="00F320B8">
                  <w:rPr>
                    <w:sz w:val="22"/>
                    <w:szCs w:val="24"/>
                    <w:lang w:val="bg-BG"/>
                  </w:rPr>
                  <w:t xml:space="preserve">, </w:t>
                </w:r>
                <w:r w:rsidRPr="00D933B3">
                  <w:rPr>
                    <w:i/>
                    <w:color w:val="FF0000"/>
                    <w:sz w:val="22"/>
                    <w:szCs w:val="24"/>
                  </w:rPr>
                  <w:t>thesopa@abv.bg</w:t>
                </w:r>
              </w:p>
              <w:p w:rsidR="00F320B8" w:rsidRPr="00F320B8" w:rsidRDefault="00D933B3" w:rsidP="00D933B3">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 xml:space="preserve">, </w:t>
                </w:r>
                <w:r w:rsidR="009266B9">
                  <w:rPr>
                    <w:i/>
                    <w:color w:val="FF0000"/>
                    <w:sz w:val="22"/>
                    <w:szCs w:val="24"/>
                    <w:lang w:val="bg-BG"/>
                  </w:rPr>
                  <w:t>трети</w:t>
                </w:r>
                <w:r>
                  <w:rPr>
                    <w:i/>
                    <w:color w:val="FF0000"/>
                    <w:sz w:val="22"/>
                    <w:szCs w:val="24"/>
                    <w:lang w:val="bg-BG"/>
                  </w:rPr>
                  <w:t xml:space="preserve"> курс</w:t>
                </w:r>
                <w:r w:rsidR="00F320B8" w:rsidRPr="00F320B8">
                  <w:rPr>
                    <w:i/>
                    <w:color w:val="FF0000"/>
                    <w:sz w:val="22"/>
                    <w:szCs w:val="24"/>
                    <w:lang w:val="bg-BG"/>
                  </w:rPr>
                  <w:t>,</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9266B9" w:rsidP="00D933B3">
                <w:pPr>
                  <w:pStyle w:val="Title"/>
                  <w:ind w:left="360"/>
                  <w:jc w:val="left"/>
                  <w:rPr>
                    <w:sz w:val="22"/>
                    <w:szCs w:val="24"/>
                    <w:lang w:val="bg-BG"/>
                  </w:rPr>
                </w:pPr>
                <w:r>
                  <w:rPr>
                    <w:i/>
                    <w:color w:val="FF0000"/>
                    <w:sz w:val="22"/>
                    <w:szCs w:val="24"/>
                    <w:lang w:val="bg-BG"/>
                  </w:rPr>
                  <w:t>80855</w:t>
                </w:r>
                <w:r w:rsidR="00111521">
                  <w:rPr>
                    <w:sz w:val="22"/>
                    <w:szCs w:val="24"/>
                    <w:lang w:val="bg-BG"/>
                  </w:rPr>
                  <w:t xml:space="preserve">, </w:t>
                </w:r>
                <w:r>
                  <w:rPr>
                    <w:i/>
                    <w:color w:val="FF0000"/>
                    <w:sz w:val="22"/>
                    <w:szCs w:val="24"/>
                    <w:lang w:val="bg-BG"/>
                  </w:rPr>
                  <w:t>Драгомир Светославов Тунчев</w:t>
                </w:r>
                <w:r w:rsidR="00F320B8" w:rsidRPr="00F320B8">
                  <w:rPr>
                    <w:sz w:val="22"/>
                    <w:szCs w:val="24"/>
                    <w:lang w:val="bg-BG"/>
                  </w:rPr>
                  <w:t>,</w:t>
                </w:r>
                <w:r>
                  <w:rPr>
                    <w:i/>
                    <w:color w:val="FF0000"/>
                    <w:sz w:val="22"/>
                    <w:szCs w:val="24"/>
                  </w:rPr>
                  <w:t xml:space="preserve"> staticbg@gmail.com</w:t>
                </w:r>
                <w:bookmarkStart w:id="0" w:name="_GoBack"/>
                <w:bookmarkEnd w:id="0"/>
              </w:p>
              <w:p w:rsidR="00F320B8" w:rsidRPr="00F320B8" w:rsidRDefault="009266B9" w:rsidP="009266B9">
                <w:pPr>
                  <w:pStyle w:val="Title"/>
                  <w:ind w:left="360"/>
                  <w:jc w:val="right"/>
                  <w:rPr>
                    <w:sz w:val="22"/>
                    <w:szCs w:val="24"/>
                    <w:lang w:val="bg-BG"/>
                  </w:rPr>
                </w:pPr>
                <w:r>
                  <w:rPr>
                    <w:i/>
                    <w:color w:val="FF0000"/>
                    <w:sz w:val="22"/>
                    <w:szCs w:val="24"/>
                    <w:lang w:val="bg-BG"/>
                  </w:rPr>
                  <w:t>Компютърни науки</w:t>
                </w:r>
                <w:r w:rsidR="00F320B8" w:rsidRPr="00F320B8">
                  <w:rPr>
                    <w:i/>
                    <w:color w:val="FF0000"/>
                    <w:sz w:val="22"/>
                    <w:szCs w:val="24"/>
                    <w:lang w:val="bg-BG"/>
                  </w:rPr>
                  <w:t>,</w:t>
                </w:r>
                <w:r>
                  <w:rPr>
                    <w:i/>
                    <w:color w:val="FF0000"/>
                    <w:sz w:val="22"/>
                    <w:szCs w:val="24"/>
                    <w:lang w:val="bg-BG"/>
                  </w:rPr>
                  <w:t xml:space="preserve"> трети</w:t>
                </w:r>
                <w:r w:rsidR="00F320B8" w:rsidRPr="00F320B8">
                  <w:rPr>
                    <w:i/>
                    <w:color w:val="FF0000"/>
                    <w:sz w:val="22"/>
                    <w:szCs w:val="24"/>
                    <w:lang w:val="bg-BG"/>
                  </w:rPr>
                  <w:t xml:space="preserve"> курс,</w:t>
                </w:r>
                <w:r>
                  <w:rPr>
                    <w:i/>
                    <w:color w:val="FF0000"/>
                    <w:sz w:val="22"/>
                    <w:szCs w:val="24"/>
                    <w:lang w:val="bg-BG"/>
                  </w:rPr>
                  <w:t xml:space="preserve"> втори</w:t>
                </w:r>
                <w:r w:rsidR="00F320B8" w:rsidRPr="00F320B8">
                  <w:rPr>
                    <w:i/>
                    <w:color w:val="FF0000"/>
                    <w:sz w:val="22"/>
                    <w:szCs w:val="24"/>
                    <w:lang w:val="bg-BG"/>
                  </w:rPr>
                  <w:t xml:space="preserve"> поток, група</w:t>
                </w:r>
                <w:r>
                  <w:rPr>
                    <w:i/>
                    <w:color w:val="FF0000"/>
                    <w:sz w:val="22"/>
                    <w:szCs w:val="24"/>
                    <w:lang w:val="bg-BG"/>
                  </w:rPr>
                  <w:t xml:space="preserve"> 8</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Title"/>
                  <w:ind w:left="360"/>
                  <w:jc w:val="left"/>
                  <w:rPr>
                    <w:sz w:val="22"/>
                    <w:szCs w:val="24"/>
                    <w:lang w:val="bg-BG"/>
                  </w:rPr>
                </w:pPr>
                <w:r w:rsidRPr="00F320B8">
                  <w:rPr>
                    <w:i/>
                    <w:color w:val="FF0000"/>
                    <w:sz w:val="22"/>
                    <w:szCs w:val="24"/>
                    <w:lang w:val="bg-BG"/>
                  </w:rPr>
                  <w:t>фак.номер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Title"/>
                  <w:ind w:left="360"/>
                  <w:jc w:val="right"/>
                  <w:rPr>
                    <w:sz w:val="22"/>
                    <w:szCs w:val="24"/>
                    <w:lang w:val="bg-BG"/>
                  </w:rPr>
                </w:pPr>
                <w:r w:rsidRPr="00F320B8">
                  <w:rPr>
                    <w:i/>
                    <w:color w:val="FF0000"/>
                    <w:sz w:val="22"/>
                    <w:szCs w:val="24"/>
                    <w:lang w:val="bg-BG"/>
                  </w:rPr>
                  <w:t>специалност, курс, поток, група</w:t>
                </w:r>
              </w:p>
            </w:tc>
          </w:tr>
          <w:tr w:rsidR="00F320B8" w:rsidTr="00F320B8">
            <w:trPr>
              <w:cantSplit/>
              <w:trHeight w:val="20"/>
            </w:trPr>
            <w:tc>
              <w:tcPr>
                <w:tcW w:w="8640" w:type="dxa"/>
                <w:tcMar>
                  <w:top w:w="14" w:type="dxa"/>
                  <w:left w:w="58" w:type="dxa"/>
                  <w:bottom w:w="14" w:type="dxa"/>
                  <w:right w:w="115" w:type="dxa"/>
                </w:tcMar>
              </w:tcPr>
              <w:p w:rsidR="00111521" w:rsidRDefault="00F320B8" w:rsidP="00111521">
                <w:pPr>
                  <w:pStyle w:val="Title"/>
                  <w:ind w:left="360"/>
                  <w:jc w:val="left"/>
                  <w:rPr>
                    <w:sz w:val="22"/>
                    <w:szCs w:val="24"/>
                    <w:lang w:val="bg-BG"/>
                  </w:rPr>
                </w:pPr>
                <w:r w:rsidRPr="00F320B8">
                  <w:rPr>
                    <w:i/>
                    <w:color w:val="FF0000"/>
                    <w:sz w:val="22"/>
                    <w:szCs w:val="24"/>
                    <w:lang w:val="bg-BG"/>
                  </w:rPr>
                  <w:t>фак.номер</w:t>
                </w:r>
                <w:r w:rsidR="00111521">
                  <w:rPr>
                    <w:sz w:val="22"/>
                    <w:szCs w:val="24"/>
                    <w:lang w:val="bg-BG"/>
                  </w:rPr>
                  <w:t xml:space="preserve">, </w:t>
                </w:r>
                <w:r w:rsidRPr="00F320B8">
                  <w:rPr>
                    <w:i/>
                    <w:color w:val="FF0000"/>
                    <w:sz w:val="22"/>
                    <w:szCs w:val="24"/>
                    <w:lang w:val="bg-BG"/>
                  </w:rPr>
                  <w:t>три имена на студента</w:t>
                </w:r>
                <w:r w:rsidRPr="00F320B8">
                  <w:rPr>
                    <w:sz w:val="22"/>
                    <w:szCs w:val="24"/>
                    <w:lang w:val="bg-BG"/>
                  </w:rPr>
                  <w:t xml:space="preserve">, </w:t>
                </w:r>
                <w:r w:rsidR="00111521">
                  <w:rPr>
                    <w:i/>
                    <w:color w:val="FF0000"/>
                    <w:sz w:val="22"/>
                    <w:szCs w:val="24"/>
                    <w:lang w:val="bg-BG"/>
                  </w:rPr>
                  <w:t>електронен адрес (имейл)</w:t>
                </w:r>
              </w:p>
              <w:p w:rsidR="00F320B8" w:rsidRPr="00F320B8" w:rsidRDefault="00111521" w:rsidP="00111521">
                <w:pPr>
                  <w:pStyle w:val="Title"/>
                  <w:ind w:left="360"/>
                  <w:jc w:val="right"/>
                  <w:rPr>
                    <w:sz w:val="22"/>
                    <w:szCs w:val="24"/>
                    <w:lang w:val="bg-BG"/>
                  </w:rPr>
                </w:pPr>
                <w:r w:rsidRPr="00F320B8">
                  <w:rPr>
                    <w:i/>
                    <w:color w:val="FF0000"/>
                    <w:sz w:val="22"/>
                    <w:szCs w:val="24"/>
                    <w:lang w:val="bg-BG"/>
                  </w:rPr>
                  <w:t>специалност, курс, поток, 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4613BF" w:rsidP="00F320B8">
          <w:pPr>
            <w:jc w:val="right"/>
            <w:rPr>
              <w:lang w:val="bg-BG"/>
            </w:rPr>
          </w:pPr>
          <w:r>
            <w:rPr>
              <w:lang w:val="bg-BG"/>
            </w:rPr>
            <w:t>2015</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740BE0" w:rsidRDefault="00271AA9">
          <w:pPr>
            <w:pStyle w:val="TOC1"/>
            <w:tabs>
              <w:tab w:val="left" w:pos="446"/>
              <w:tab w:val="right" w:leader="dot" w:pos="8630"/>
            </w:tabs>
            <w:rPr>
              <w:rFonts w:asciiTheme="minorHAnsi" w:eastAsiaTheme="minorEastAsia" w:hAnsiTheme="minorHAnsi"/>
              <w:caps w:val="0"/>
              <w:noProof/>
              <w:spacing w:val="0"/>
              <w:lang w:val="bg-BG" w:eastAsia="bg-BG"/>
            </w:rPr>
          </w:pPr>
          <w:r>
            <w:fldChar w:fldCharType="begin"/>
          </w:r>
          <w:r w:rsidR="0090491D">
            <w:instrText xml:space="preserve"> TOC \o "1-3" \h \z \u </w:instrText>
          </w:r>
          <w:r>
            <w:fldChar w:fldCharType="separate"/>
          </w:r>
          <w:hyperlink w:anchor="_Toc418974213" w:history="1">
            <w:r w:rsidR="00740BE0" w:rsidRPr="00CB48CC">
              <w:rPr>
                <w:rStyle w:val="Hyperlink"/>
                <w:noProof/>
                <w:lang w:val="bg-BG"/>
              </w:rPr>
              <w:t>1</w:t>
            </w:r>
            <w:r w:rsidR="00740BE0">
              <w:rPr>
                <w:rFonts w:asciiTheme="minorHAnsi" w:eastAsiaTheme="minorEastAsia" w:hAnsiTheme="minorHAnsi"/>
                <w:caps w:val="0"/>
                <w:noProof/>
                <w:spacing w:val="0"/>
                <w:lang w:val="bg-BG" w:eastAsia="bg-BG"/>
              </w:rPr>
              <w:tab/>
            </w:r>
            <w:r w:rsidR="00740BE0" w:rsidRPr="00CB48CC">
              <w:rPr>
                <w:rStyle w:val="Hyperlink"/>
                <w:noProof/>
                <w:lang w:val="bg-BG"/>
              </w:rPr>
              <w:t>Увод</w:t>
            </w:r>
            <w:r w:rsidR="00740BE0">
              <w:rPr>
                <w:noProof/>
                <w:webHidden/>
              </w:rPr>
              <w:tab/>
            </w:r>
            <w:r w:rsidR="00740BE0">
              <w:rPr>
                <w:noProof/>
                <w:webHidden/>
              </w:rPr>
              <w:fldChar w:fldCharType="begin"/>
            </w:r>
            <w:r w:rsidR="00740BE0">
              <w:rPr>
                <w:noProof/>
                <w:webHidden/>
              </w:rPr>
              <w:instrText xml:space="preserve"> PAGEREF _Toc418974213 \h </w:instrText>
            </w:r>
            <w:r w:rsidR="00740BE0">
              <w:rPr>
                <w:noProof/>
                <w:webHidden/>
              </w:rPr>
            </w:r>
            <w:r w:rsidR="00740BE0">
              <w:rPr>
                <w:noProof/>
                <w:webHidden/>
              </w:rPr>
              <w:fldChar w:fldCharType="separate"/>
            </w:r>
            <w:r w:rsidR="00740BE0">
              <w:rPr>
                <w:noProof/>
                <w:webHidden/>
              </w:rPr>
              <w:t>3</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14" w:history="1">
            <w:r w:rsidR="00740BE0" w:rsidRPr="00CB48CC">
              <w:rPr>
                <w:rStyle w:val="Hyperlink"/>
                <w:noProof/>
                <w:lang w:val="bg-BG"/>
              </w:rPr>
              <w:t>1.1</w:t>
            </w:r>
            <w:r w:rsidR="00740BE0">
              <w:rPr>
                <w:rFonts w:asciiTheme="minorHAnsi" w:eastAsiaTheme="minorEastAsia" w:hAnsiTheme="minorHAnsi"/>
                <w:noProof/>
                <w:lang w:val="bg-BG" w:eastAsia="bg-BG"/>
              </w:rPr>
              <w:tab/>
            </w:r>
            <w:r w:rsidR="00740BE0" w:rsidRPr="00CB48CC">
              <w:rPr>
                <w:rStyle w:val="Hyperlink"/>
                <w:noProof/>
                <w:lang w:val="bg-BG"/>
              </w:rPr>
              <w:t>Тема на проекта</w:t>
            </w:r>
            <w:r w:rsidR="00740BE0">
              <w:rPr>
                <w:noProof/>
                <w:webHidden/>
              </w:rPr>
              <w:tab/>
            </w:r>
            <w:r w:rsidR="00740BE0">
              <w:rPr>
                <w:noProof/>
                <w:webHidden/>
              </w:rPr>
              <w:fldChar w:fldCharType="begin"/>
            </w:r>
            <w:r w:rsidR="00740BE0">
              <w:rPr>
                <w:noProof/>
                <w:webHidden/>
              </w:rPr>
              <w:instrText xml:space="preserve"> PAGEREF _Toc418974214 \h </w:instrText>
            </w:r>
            <w:r w:rsidR="00740BE0">
              <w:rPr>
                <w:noProof/>
                <w:webHidden/>
              </w:rPr>
            </w:r>
            <w:r w:rsidR="00740BE0">
              <w:rPr>
                <w:noProof/>
                <w:webHidden/>
              </w:rPr>
              <w:fldChar w:fldCharType="separate"/>
            </w:r>
            <w:r w:rsidR="00740BE0">
              <w:rPr>
                <w:noProof/>
                <w:webHidden/>
              </w:rPr>
              <w:t>3</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15" w:history="1">
            <w:r w:rsidR="00740BE0" w:rsidRPr="00CB48CC">
              <w:rPr>
                <w:rStyle w:val="Hyperlink"/>
                <w:noProof/>
                <w:lang w:val="bg-BG"/>
              </w:rPr>
              <w:t>1.2</w:t>
            </w:r>
            <w:r w:rsidR="00740BE0">
              <w:rPr>
                <w:rFonts w:asciiTheme="minorHAnsi" w:eastAsiaTheme="minorEastAsia" w:hAnsiTheme="minorHAnsi"/>
                <w:noProof/>
                <w:lang w:val="bg-BG" w:eastAsia="bg-BG"/>
              </w:rPr>
              <w:tab/>
            </w:r>
            <w:r w:rsidR="00740BE0" w:rsidRPr="00CB48CC">
              <w:rPr>
                <w:rStyle w:val="Hyperlink"/>
                <w:noProof/>
                <w:lang w:val="bg-BG"/>
              </w:rPr>
              <w:t>Цели на проекта</w:t>
            </w:r>
            <w:r w:rsidR="00740BE0">
              <w:rPr>
                <w:noProof/>
                <w:webHidden/>
              </w:rPr>
              <w:tab/>
            </w:r>
            <w:r w:rsidR="00740BE0">
              <w:rPr>
                <w:noProof/>
                <w:webHidden/>
              </w:rPr>
              <w:fldChar w:fldCharType="begin"/>
            </w:r>
            <w:r w:rsidR="00740BE0">
              <w:rPr>
                <w:noProof/>
                <w:webHidden/>
              </w:rPr>
              <w:instrText xml:space="preserve"> PAGEREF _Toc418974215 \h </w:instrText>
            </w:r>
            <w:r w:rsidR="00740BE0">
              <w:rPr>
                <w:noProof/>
                <w:webHidden/>
              </w:rPr>
            </w:r>
            <w:r w:rsidR="00740BE0">
              <w:rPr>
                <w:noProof/>
                <w:webHidden/>
              </w:rPr>
              <w:fldChar w:fldCharType="separate"/>
            </w:r>
            <w:r w:rsidR="00740BE0">
              <w:rPr>
                <w:noProof/>
                <w:webHidden/>
              </w:rPr>
              <w:t>3</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16" w:history="1">
            <w:r w:rsidR="00740BE0" w:rsidRPr="00CB48CC">
              <w:rPr>
                <w:rStyle w:val="Hyperlink"/>
                <w:noProof/>
                <w:lang w:val="bg-BG"/>
              </w:rPr>
              <w:t>1.3</w:t>
            </w:r>
            <w:r w:rsidR="00740BE0">
              <w:rPr>
                <w:rFonts w:asciiTheme="minorHAnsi" w:eastAsiaTheme="minorEastAsia" w:hAnsiTheme="minorHAnsi"/>
                <w:noProof/>
                <w:lang w:val="bg-BG" w:eastAsia="bg-BG"/>
              </w:rPr>
              <w:tab/>
            </w:r>
            <w:r w:rsidR="00740BE0" w:rsidRPr="00CB48CC">
              <w:rPr>
                <w:rStyle w:val="Hyperlink"/>
                <w:noProof/>
                <w:lang w:val="bg-BG"/>
              </w:rPr>
              <w:t>Резултати</w:t>
            </w:r>
            <w:r w:rsidR="00740BE0">
              <w:rPr>
                <w:noProof/>
                <w:webHidden/>
              </w:rPr>
              <w:tab/>
            </w:r>
            <w:r w:rsidR="00740BE0">
              <w:rPr>
                <w:noProof/>
                <w:webHidden/>
              </w:rPr>
              <w:fldChar w:fldCharType="begin"/>
            </w:r>
            <w:r w:rsidR="00740BE0">
              <w:rPr>
                <w:noProof/>
                <w:webHidden/>
              </w:rPr>
              <w:instrText xml:space="preserve"> PAGEREF _Toc418974216 \h </w:instrText>
            </w:r>
            <w:r w:rsidR="00740BE0">
              <w:rPr>
                <w:noProof/>
                <w:webHidden/>
              </w:rPr>
            </w:r>
            <w:r w:rsidR="00740BE0">
              <w:rPr>
                <w:noProof/>
                <w:webHidden/>
              </w:rPr>
              <w:fldChar w:fldCharType="separate"/>
            </w:r>
            <w:r w:rsidR="00740BE0">
              <w:rPr>
                <w:noProof/>
                <w:webHidden/>
              </w:rPr>
              <w:t>4</w:t>
            </w:r>
            <w:r w:rsidR="00740BE0">
              <w:rPr>
                <w:noProof/>
                <w:webHidden/>
              </w:rPr>
              <w:fldChar w:fldCharType="end"/>
            </w:r>
          </w:hyperlink>
        </w:p>
        <w:p w:rsidR="00740BE0" w:rsidRDefault="008D4EFB">
          <w:pPr>
            <w:pStyle w:val="TOC1"/>
            <w:tabs>
              <w:tab w:val="left" w:pos="446"/>
              <w:tab w:val="right" w:leader="dot" w:pos="8630"/>
            </w:tabs>
            <w:rPr>
              <w:rFonts w:asciiTheme="minorHAnsi" w:eastAsiaTheme="minorEastAsia" w:hAnsiTheme="minorHAnsi"/>
              <w:caps w:val="0"/>
              <w:noProof/>
              <w:spacing w:val="0"/>
              <w:lang w:val="bg-BG" w:eastAsia="bg-BG"/>
            </w:rPr>
          </w:pPr>
          <w:hyperlink w:anchor="_Toc418974217" w:history="1">
            <w:r w:rsidR="00740BE0" w:rsidRPr="00CB48CC">
              <w:rPr>
                <w:rStyle w:val="Hyperlink"/>
                <w:noProof/>
              </w:rPr>
              <w:t>2</w:t>
            </w:r>
            <w:r w:rsidR="00740BE0">
              <w:rPr>
                <w:rFonts w:asciiTheme="minorHAnsi" w:eastAsiaTheme="minorEastAsia" w:hAnsiTheme="minorHAnsi"/>
                <w:caps w:val="0"/>
                <w:noProof/>
                <w:spacing w:val="0"/>
                <w:lang w:val="bg-BG" w:eastAsia="bg-BG"/>
              </w:rPr>
              <w:tab/>
            </w:r>
            <w:r w:rsidR="00740BE0" w:rsidRPr="00CB48CC">
              <w:rPr>
                <w:rStyle w:val="Hyperlink"/>
                <w:noProof/>
                <w:lang w:val="bg-BG"/>
              </w:rPr>
              <w:t>Описание</w:t>
            </w:r>
            <w:r w:rsidR="00740BE0">
              <w:rPr>
                <w:noProof/>
                <w:webHidden/>
              </w:rPr>
              <w:tab/>
            </w:r>
            <w:r w:rsidR="00740BE0">
              <w:rPr>
                <w:noProof/>
                <w:webHidden/>
              </w:rPr>
              <w:fldChar w:fldCharType="begin"/>
            </w:r>
            <w:r w:rsidR="00740BE0">
              <w:rPr>
                <w:noProof/>
                <w:webHidden/>
              </w:rPr>
              <w:instrText xml:space="preserve"> PAGEREF _Toc418974217 \h </w:instrText>
            </w:r>
            <w:r w:rsidR="00740BE0">
              <w:rPr>
                <w:noProof/>
                <w:webHidden/>
              </w:rPr>
            </w:r>
            <w:r w:rsidR="00740BE0">
              <w:rPr>
                <w:noProof/>
                <w:webHidden/>
              </w:rPr>
              <w:fldChar w:fldCharType="separate"/>
            </w:r>
            <w:r w:rsidR="00740BE0">
              <w:rPr>
                <w:noProof/>
                <w:webHidden/>
              </w:rPr>
              <w:t>4</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18" w:history="1">
            <w:r w:rsidR="00740BE0" w:rsidRPr="00CB48CC">
              <w:rPr>
                <w:rStyle w:val="Hyperlink"/>
                <w:noProof/>
                <w:lang w:val="bg-BG"/>
              </w:rPr>
              <w:t>2.1</w:t>
            </w:r>
            <w:r w:rsidR="00740BE0">
              <w:rPr>
                <w:rFonts w:asciiTheme="minorHAnsi" w:eastAsiaTheme="minorEastAsia" w:hAnsiTheme="minorHAnsi"/>
                <w:noProof/>
                <w:lang w:val="bg-BG" w:eastAsia="bg-BG"/>
              </w:rPr>
              <w:tab/>
            </w:r>
            <w:r w:rsidR="00740BE0" w:rsidRPr="00CB48CC">
              <w:rPr>
                <w:rStyle w:val="Hyperlink"/>
                <w:noProof/>
                <w:lang w:val="bg-BG"/>
              </w:rPr>
              <w:t>Изисквания към софтуера и инсталиране</w:t>
            </w:r>
            <w:r w:rsidR="00740BE0">
              <w:rPr>
                <w:noProof/>
                <w:webHidden/>
              </w:rPr>
              <w:tab/>
            </w:r>
            <w:r w:rsidR="00740BE0">
              <w:rPr>
                <w:noProof/>
                <w:webHidden/>
              </w:rPr>
              <w:fldChar w:fldCharType="begin"/>
            </w:r>
            <w:r w:rsidR="00740BE0">
              <w:rPr>
                <w:noProof/>
                <w:webHidden/>
              </w:rPr>
              <w:instrText xml:space="preserve"> PAGEREF _Toc418974218 \h </w:instrText>
            </w:r>
            <w:r w:rsidR="00740BE0">
              <w:rPr>
                <w:noProof/>
                <w:webHidden/>
              </w:rPr>
            </w:r>
            <w:r w:rsidR="00740BE0">
              <w:rPr>
                <w:noProof/>
                <w:webHidden/>
              </w:rPr>
              <w:fldChar w:fldCharType="separate"/>
            </w:r>
            <w:r w:rsidR="00740BE0">
              <w:rPr>
                <w:noProof/>
                <w:webHidden/>
              </w:rPr>
              <w:t>5</w:t>
            </w:r>
            <w:r w:rsidR="00740BE0">
              <w:rPr>
                <w:noProof/>
                <w:webHidden/>
              </w:rPr>
              <w:fldChar w:fldCharType="end"/>
            </w:r>
          </w:hyperlink>
        </w:p>
        <w:p w:rsidR="00740BE0" w:rsidRDefault="008D4EFB">
          <w:pPr>
            <w:pStyle w:val="TOC3"/>
            <w:tabs>
              <w:tab w:val="left" w:pos="1320"/>
              <w:tab w:val="right" w:leader="dot" w:pos="8630"/>
            </w:tabs>
            <w:rPr>
              <w:rFonts w:asciiTheme="minorHAnsi" w:eastAsiaTheme="minorEastAsia" w:hAnsiTheme="minorHAnsi"/>
              <w:noProof/>
              <w:lang w:val="bg-BG" w:eastAsia="bg-BG"/>
            </w:rPr>
          </w:pPr>
          <w:hyperlink w:anchor="_Toc418974219" w:history="1">
            <w:r w:rsidR="00740BE0" w:rsidRPr="00CB48CC">
              <w:rPr>
                <w:rStyle w:val="Hyperlink"/>
                <w:noProof/>
                <w:lang w:val="bg-BG"/>
              </w:rPr>
              <w:t>2.1.1</w:t>
            </w:r>
            <w:r w:rsidR="00740BE0">
              <w:rPr>
                <w:rFonts w:asciiTheme="minorHAnsi" w:eastAsiaTheme="minorEastAsia" w:hAnsiTheme="minorHAnsi"/>
                <w:noProof/>
                <w:lang w:val="bg-BG" w:eastAsia="bg-BG"/>
              </w:rPr>
              <w:tab/>
            </w:r>
            <w:r w:rsidR="00740BE0" w:rsidRPr="00CB48CC">
              <w:rPr>
                <w:rStyle w:val="Hyperlink"/>
                <w:noProof/>
                <w:lang w:val="bg-BG"/>
              </w:rPr>
              <w:t>Инсталация</w:t>
            </w:r>
            <w:r w:rsidR="00740BE0">
              <w:rPr>
                <w:noProof/>
                <w:webHidden/>
              </w:rPr>
              <w:tab/>
            </w:r>
            <w:r w:rsidR="00740BE0">
              <w:rPr>
                <w:noProof/>
                <w:webHidden/>
              </w:rPr>
              <w:fldChar w:fldCharType="begin"/>
            </w:r>
            <w:r w:rsidR="00740BE0">
              <w:rPr>
                <w:noProof/>
                <w:webHidden/>
              </w:rPr>
              <w:instrText xml:space="preserve"> PAGEREF _Toc418974219 \h </w:instrText>
            </w:r>
            <w:r w:rsidR="00740BE0">
              <w:rPr>
                <w:noProof/>
                <w:webHidden/>
              </w:rPr>
            </w:r>
            <w:r w:rsidR="00740BE0">
              <w:rPr>
                <w:noProof/>
                <w:webHidden/>
              </w:rPr>
              <w:fldChar w:fldCharType="separate"/>
            </w:r>
            <w:r w:rsidR="00740BE0">
              <w:rPr>
                <w:noProof/>
                <w:webHidden/>
              </w:rPr>
              <w:t>5</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20" w:history="1">
            <w:r w:rsidR="00740BE0" w:rsidRPr="00CB48CC">
              <w:rPr>
                <w:rStyle w:val="Hyperlink"/>
                <w:noProof/>
                <w:lang w:val="bg-BG"/>
              </w:rPr>
              <w:t>2.2</w:t>
            </w:r>
            <w:r w:rsidR="00740BE0">
              <w:rPr>
                <w:rFonts w:asciiTheme="minorHAnsi" w:eastAsiaTheme="minorEastAsia" w:hAnsiTheme="minorHAnsi"/>
                <w:noProof/>
                <w:lang w:val="bg-BG" w:eastAsia="bg-BG"/>
              </w:rPr>
              <w:tab/>
            </w:r>
            <w:r w:rsidR="00740BE0" w:rsidRPr="00CB48CC">
              <w:rPr>
                <w:rStyle w:val="Hyperlink"/>
                <w:noProof/>
                <w:lang w:val="bg-BG"/>
              </w:rPr>
              <w:t>Раздел „Анализ и дизайн“</w:t>
            </w:r>
            <w:r w:rsidR="00740BE0">
              <w:rPr>
                <w:noProof/>
                <w:webHidden/>
              </w:rPr>
              <w:tab/>
            </w:r>
            <w:r w:rsidR="00740BE0">
              <w:rPr>
                <w:noProof/>
                <w:webHidden/>
              </w:rPr>
              <w:fldChar w:fldCharType="begin"/>
            </w:r>
            <w:r w:rsidR="00740BE0">
              <w:rPr>
                <w:noProof/>
                <w:webHidden/>
              </w:rPr>
              <w:instrText xml:space="preserve"> PAGEREF _Toc418974220 \h </w:instrText>
            </w:r>
            <w:r w:rsidR="00740BE0">
              <w:rPr>
                <w:noProof/>
                <w:webHidden/>
              </w:rPr>
            </w:r>
            <w:r w:rsidR="00740BE0">
              <w:rPr>
                <w:noProof/>
                <w:webHidden/>
              </w:rPr>
              <w:fldChar w:fldCharType="separate"/>
            </w:r>
            <w:r w:rsidR="00740BE0">
              <w:rPr>
                <w:noProof/>
                <w:webHidden/>
              </w:rPr>
              <w:t>7</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21" w:history="1">
            <w:r w:rsidR="00740BE0" w:rsidRPr="00CB48CC">
              <w:rPr>
                <w:rStyle w:val="Hyperlink"/>
                <w:noProof/>
                <w:lang w:val="bg-BG"/>
              </w:rPr>
              <w:t>2.3</w:t>
            </w:r>
            <w:r w:rsidR="00740BE0">
              <w:rPr>
                <w:rFonts w:asciiTheme="minorHAnsi" w:eastAsiaTheme="minorEastAsia" w:hAnsiTheme="minorHAnsi"/>
                <w:noProof/>
                <w:lang w:val="bg-BG" w:eastAsia="bg-BG"/>
              </w:rPr>
              <w:tab/>
            </w:r>
            <w:r w:rsidR="00740BE0" w:rsidRPr="00CB48CC">
              <w:rPr>
                <w:rStyle w:val="Hyperlink"/>
                <w:noProof/>
                <w:lang w:val="bg-BG"/>
              </w:rPr>
              <w:t>Раздел „Реализация“</w:t>
            </w:r>
            <w:r w:rsidR="00740BE0">
              <w:rPr>
                <w:noProof/>
                <w:webHidden/>
              </w:rPr>
              <w:tab/>
            </w:r>
            <w:r w:rsidR="00740BE0">
              <w:rPr>
                <w:noProof/>
                <w:webHidden/>
              </w:rPr>
              <w:fldChar w:fldCharType="begin"/>
            </w:r>
            <w:r w:rsidR="00740BE0">
              <w:rPr>
                <w:noProof/>
                <w:webHidden/>
              </w:rPr>
              <w:instrText xml:space="preserve"> PAGEREF _Toc418974221 \h </w:instrText>
            </w:r>
            <w:r w:rsidR="00740BE0">
              <w:rPr>
                <w:noProof/>
                <w:webHidden/>
              </w:rPr>
            </w:r>
            <w:r w:rsidR="00740BE0">
              <w:rPr>
                <w:noProof/>
                <w:webHidden/>
              </w:rPr>
              <w:fldChar w:fldCharType="separate"/>
            </w:r>
            <w:r w:rsidR="00740BE0">
              <w:rPr>
                <w:noProof/>
                <w:webHidden/>
              </w:rPr>
              <w:t>7</w:t>
            </w:r>
            <w:r w:rsidR="00740BE0">
              <w:rPr>
                <w:noProof/>
                <w:webHidden/>
              </w:rPr>
              <w:fldChar w:fldCharType="end"/>
            </w:r>
          </w:hyperlink>
        </w:p>
        <w:p w:rsidR="00740BE0" w:rsidRDefault="008D4EFB">
          <w:pPr>
            <w:pStyle w:val="TOC1"/>
            <w:tabs>
              <w:tab w:val="left" w:pos="446"/>
              <w:tab w:val="right" w:leader="dot" w:pos="8630"/>
            </w:tabs>
            <w:rPr>
              <w:rFonts w:asciiTheme="minorHAnsi" w:eastAsiaTheme="minorEastAsia" w:hAnsiTheme="minorHAnsi"/>
              <w:caps w:val="0"/>
              <w:noProof/>
              <w:spacing w:val="0"/>
              <w:lang w:val="bg-BG" w:eastAsia="bg-BG"/>
            </w:rPr>
          </w:pPr>
          <w:hyperlink w:anchor="_Toc418974222" w:history="1">
            <w:r w:rsidR="00740BE0" w:rsidRPr="00CB48CC">
              <w:rPr>
                <w:rStyle w:val="Hyperlink"/>
                <w:noProof/>
                <w:lang w:val="bg-BG"/>
              </w:rPr>
              <w:t>3</w:t>
            </w:r>
            <w:r w:rsidR="00740BE0">
              <w:rPr>
                <w:rFonts w:asciiTheme="minorHAnsi" w:eastAsiaTheme="minorEastAsia" w:hAnsiTheme="minorHAnsi"/>
                <w:caps w:val="0"/>
                <w:noProof/>
                <w:spacing w:val="0"/>
                <w:lang w:val="bg-BG" w:eastAsia="bg-BG"/>
              </w:rPr>
              <w:tab/>
            </w:r>
            <w:r w:rsidR="00740BE0" w:rsidRPr="00CB48CC">
              <w:rPr>
                <w:rStyle w:val="Hyperlink"/>
                <w:noProof/>
                <w:lang w:val="bg-BG"/>
              </w:rPr>
              <w:t>Форматиране на таблици и фигури</w:t>
            </w:r>
            <w:r w:rsidR="00740BE0">
              <w:rPr>
                <w:noProof/>
                <w:webHidden/>
              </w:rPr>
              <w:tab/>
            </w:r>
            <w:r w:rsidR="00740BE0">
              <w:rPr>
                <w:noProof/>
                <w:webHidden/>
              </w:rPr>
              <w:fldChar w:fldCharType="begin"/>
            </w:r>
            <w:r w:rsidR="00740BE0">
              <w:rPr>
                <w:noProof/>
                <w:webHidden/>
              </w:rPr>
              <w:instrText xml:space="preserve"> PAGEREF _Toc418974222 \h </w:instrText>
            </w:r>
            <w:r w:rsidR="00740BE0">
              <w:rPr>
                <w:noProof/>
                <w:webHidden/>
              </w:rPr>
            </w:r>
            <w:r w:rsidR="00740BE0">
              <w:rPr>
                <w:noProof/>
                <w:webHidden/>
              </w:rPr>
              <w:fldChar w:fldCharType="separate"/>
            </w:r>
            <w:r w:rsidR="00740BE0">
              <w:rPr>
                <w:noProof/>
                <w:webHidden/>
              </w:rPr>
              <w:t>7</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23" w:history="1">
            <w:r w:rsidR="00740BE0" w:rsidRPr="00CB48CC">
              <w:rPr>
                <w:rStyle w:val="Hyperlink"/>
                <w:noProof/>
                <w:lang w:val="bg-BG"/>
              </w:rPr>
              <w:t>3.1</w:t>
            </w:r>
            <w:r w:rsidR="00740BE0">
              <w:rPr>
                <w:rFonts w:asciiTheme="minorHAnsi" w:eastAsiaTheme="minorEastAsia" w:hAnsiTheme="minorHAnsi"/>
                <w:noProof/>
                <w:lang w:val="bg-BG" w:eastAsia="bg-BG"/>
              </w:rPr>
              <w:tab/>
            </w:r>
            <w:r w:rsidR="00740BE0" w:rsidRPr="00CB48CC">
              <w:rPr>
                <w:rStyle w:val="Hyperlink"/>
                <w:noProof/>
                <w:lang w:val="bg-BG"/>
              </w:rPr>
              <w:t>Форматиране и подреждане на фигури</w:t>
            </w:r>
            <w:r w:rsidR="00740BE0">
              <w:rPr>
                <w:noProof/>
                <w:webHidden/>
              </w:rPr>
              <w:tab/>
            </w:r>
            <w:r w:rsidR="00740BE0">
              <w:rPr>
                <w:noProof/>
                <w:webHidden/>
              </w:rPr>
              <w:fldChar w:fldCharType="begin"/>
            </w:r>
            <w:r w:rsidR="00740BE0">
              <w:rPr>
                <w:noProof/>
                <w:webHidden/>
              </w:rPr>
              <w:instrText xml:space="preserve"> PAGEREF _Toc418974223 \h </w:instrText>
            </w:r>
            <w:r w:rsidR="00740BE0">
              <w:rPr>
                <w:noProof/>
                <w:webHidden/>
              </w:rPr>
            </w:r>
            <w:r w:rsidR="00740BE0">
              <w:rPr>
                <w:noProof/>
                <w:webHidden/>
              </w:rPr>
              <w:fldChar w:fldCharType="separate"/>
            </w:r>
            <w:r w:rsidR="00740BE0">
              <w:rPr>
                <w:noProof/>
                <w:webHidden/>
              </w:rPr>
              <w:t>8</w:t>
            </w:r>
            <w:r w:rsidR="00740BE0">
              <w:rPr>
                <w:noProof/>
                <w:webHidden/>
              </w:rPr>
              <w:fldChar w:fldCharType="end"/>
            </w:r>
          </w:hyperlink>
        </w:p>
        <w:p w:rsidR="00740BE0" w:rsidRDefault="008D4EFB">
          <w:pPr>
            <w:pStyle w:val="TOC3"/>
            <w:tabs>
              <w:tab w:val="left" w:pos="1320"/>
              <w:tab w:val="right" w:leader="dot" w:pos="8630"/>
            </w:tabs>
            <w:rPr>
              <w:rFonts w:asciiTheme="minorHAnsi" w:eastAsiaTheme="minorEastAsia" w:hAnsiTheme="minorHAnsi"/>
              <w:noProof/>
              <w:lang w:val="bg-BG" w:eastAsia="bg-BG"/>
            </w:rPr>
          </w:pPr>
          <w:hyperlink w:anchor="_Toc418974224" w:history="1">
            <w:r w:rsidR="00740BE0" w:rsidRPr="00CB48CC">
              <w:rPr>
                <w:rStyle w:val="Hyperlink"/>
                <w:noProof/>
                <w:lang w:val="bg-BG"/>
              </w:rPr>
              <w:t>3.1.1</w:t>
            </w:r>
            <w:r w:rsidR="00740BE0">
              <w:rPr>
                <w:rFonts w:asciiTheme="minorHAnsi" w:eastAsiaTheme="minorEastAsia" w:hAnsiTheme="minorHAnsi"/>
                <w:noProof/>
                <w:lang w:val="bg-BG" w:eastAsia="bg-BG"/>
              </w:rPr>
              <w:tab/>
            </w:r>
            <w:r w:rsidR="00740BE0" w:rsidRPr="00CB48CC">
              <w:rPr>
                <w:rStyle w:val="Hyperlink"/>
                <w:noProof/>
                <w:lang w:val="bg-BG"/>
              </w:rPr>
              <w:t>Под под раздел</w:t>
            </w:r>
            <w:r w:rsidR="00740BE0">
              <w:rPr>
                <w:noProof/>
                <w:webHidden/>
              </w:rPr>
              <w:tab/>
            </w:r>
            <w:r w:rsidR="00740BE0">
              <w:rPr>
                <w:noProof/>
                <w:webHidden/>
              </w:rPr>
              <w:fldChar w:fldCharType="begin"/>
            </w:r>
            <w:r w:rsidR="00740BE0">
              <w:rPr>
                <w:noProof/>
                <w:webHidden/>
              </w:rPr>
              <w:instrText xml:space="preserve"> PAGEREF _Toc418974224 \h </w:instrText>
            </w:r>
            <w:r w:rsidR="00740BE0">
              <w:rPr>
                <w:noProof/>
                <w:webHidden/>
              </w:rPr>
            </w:r>
            <w:r w:rsidR="00740BE0">
              <w:rPr>
                <w:noProof/>
                <w:webHidden/>
              </w:rPr>
              <w:fldChar w:fldCharType="separate"/>
            </w:r>
            <w:r w:rsidR="00740BE0">
              <w:rPr>
                <w:noProof/>
                <w:webHidden/>
              </w:rPr>
              <w:t>9</w:t>
            </w:r>
            <w:r w:rsidR="00740BE0">
              <w:rPr>
                <w:noProof/>
                <w:webHidden/>
              </w:rPr>
              <w:fldChar w:fldCharType="end"/>
            </w:r>
          </w:hyperlink>
        </w:p>
        <w:p w:rsidR="00740BE0" w:rsidRDefault="008D4EFB">
          <w:pPr>
            <w:pStyle w:val="TOC3"/>
            <w:tabs>
              <w:tab w:val="left" w:pos="1320"/>
              <w:tab w:val="right" w:leader="dot" w:pos="8630"/>
            </w:tabs>
            <w:rPr>
              <w:rFonts w:asciiTheme="minorHAnsi" w:eastAsiaTheme="minorEastAsia" w:hAnsiTheme="minorHAnsi"/>
              <w:noProof/>
              <w:lang w:val="bg-BG" w:eastAsia="bg-BG"/>
            </w:rPr>
          </w:pPr>
          <w:hyperlink w:anchor="_Toc418974225" w:history="1">
            <w:r w:rsidR="00740BE0" w:rsidRPr="00CB48CC">
              <w:rPr>
                <w:rStyle w:val="Hyperlink"/>
                <w:noProof/>
                <w:lang w:val="bg-BG"/>
              </w:rPr>
              <w:t>3.1.2</w:t>
            </w:r>
            <w:r w:rsidR="00740BE0">
              <w:rPr>
                <w:rFonts w:asciiTheme="minorHAnsi" w:eastAsiaTheme="minorEastAsia" w:hAnsiTheme="minorHAnsi"/>
                <w:noProof/>
                <w:lang w:val="bg-BG" w:eastAsia="bg-BG"/>
              </w:rPr>
              <w:tab/>
            </w:r>
            <w:r w:rsidR="00740BE0" w:rsidRPr="00CB48CC">
              <w:rPr>
                <w:rStyle w:val="Hyperlink"/>
                <w:noProof/>
                <w:lang w:val="bg-BG"/>
              </w:rPr>
              <w:t>Под под раздел</w:t>
            </w:r>
            <w:r w:rsidR="00740BE0">
              <w:rPr>
                <w:noProof/>
                <w:webHidden/>
              </w:rPr>
              <w:tab/>
            </w:r>
            <w:r w:rsidR="00740BE0">
              <w:rPr>
                <w:noProof/>
                <w:webHidden/>
              </w:rPr>
              <w:fldChar w:fldCharType="begin"/>
            </w:r>
            <w:r w:rsidR="00740BE0">
              <w:rPr>
                <w:noProof/>
                <w:webHidden/>
              </w:rPr>
              <w:instrText xml:space="preserve"> PAGEREF _Toc418974225 \h </w:instrText>
            </w:r>
            <w:r w:rsidR="00740BE0">
              <w:rPr>
                <w:noProof/>
                <w:webHidden/>
              </w:rPr>
            </w:r>
            <w:r w:rsidR="00740BE0">
              <w:rPr>
                <w:noProof/>
                <w:webHidden/>
              </w:rPr>
              <w:fldChar w:fldCharType="separate"/>
            </w:r>
            <w:r w:rsidR="00740BE0">
              <w:rPr>
                <w:noProof/>
                <w:webHidden/>
              </w:rPr>
              <w:t>9</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26" w:history="1">
            <w:r w:rsidR="00740BE0" w:rsidRPr="00CB48CC">
              <w:rPr>
                <w:rStyle w:val="Hyperlink"/>
                <w:noProof/>
                <w:lang w:val="bg-BG"/>
              </w:rPr>
              <w:t>3.2</w:t>
            </w:r>
            <w:r w:rsidR="00740BE0">
              <w:rPr>
                <w:rFonts w:asciiTheme="minorHAnsi" w:eastAsiaTheme="minorEastAsia" w:hAnsiTheme="minorHAnsi"/>
                <w:noProof/>
                <w:lang w:val="bg-BG" w:eastAsia="bg-BG"/>
              </w:rPr>
              <w:tab/>
            </w:r>
            <w:r w:rsidR="00740BE0" w:rsidRPr="00CB48CC">
              <w:rPr>
                <w:rStyle w:val="Hyperlink"/>
                <w:noProof/>
                <w:lang w:val="bg-BG"/>
              </w:rPr>
              <w:t>Форматиране на програмен код</w:t>
            </w:r>
            <w:r w:rsidR="00740BE0">
              <w:rPr>
                <w:noProof/>
                <w:webHidden/>
              </w:rPr>
              <w:tab/>
            </w:r>
            <w:r w:rsidR="00740BE0">
              <w:rPr>
                <w:noProof/>
                <w:webHidden/>
              </w:rPr>
              <w:fldChar w:fldCharType="begin"/>
            </w:r>
            <w:r w:rsidR="00740BE0">
              <w:rPr>
                <w:noProof/>
                <w:webHidden/>
              </w:rPr>
              <w:instrText xml:space="preserve"> PAGEREF _Toc418974226 \h </w:instrText>
            </w:r>
            <w:r w:rsidR="00740BE0">
              <w:rPr>
                <w:noProof/>
                <w:webHidden/>
              </w:rPr>
            </w:r>
            <w:r w:rsidR="00740BE0">
              <w:rPr>
                <w:noProof/>
                <w:webHidden/>
              </w:rPr>
              <w:fldChar w:fldCharType="separate"/>
            </w:r>
            <w:r w:rsidR="00740BE0">
              <w:rPr>
                <w:noProof/>
                <w:webHidden/>
              </w:rPr>
              <w:t>10</w:t>
            </w:r>
            <w:r w:rsidR="00740BE0">
              <w:rPr>
                <w:noProof/>
                <w:webHidden/>
              </w:rPr>
              <w:fldChar w:fldCharType="end"/>
            </w:r>
          </w:hyperlink>
        </w:p>
        <w:p w:rsidR="00740BE0" w:rsidRDefault="008D4EFB">
          <w:pPr>
            <w:pStyle w:val="TOC3"/>
            <w:tabs>
              <w:tab w:val="left" w:pos="1320"/>
              <w:tab w:val="right" w:leader="dot" w:pos="8630"/>
            </w:tabs>
            <w:rPr>
              <w:rFonts w:asciiTheme="minorHAnsi" w:eastAsiaTheme="minorEastAsia" w:hAnsiTheme="minorHAnsi"/>
              <w:noProof/>
              <w:lang w:val="bg-BG" w:eastAsia="bg-BG"/>
            </w:rPr>
          </w:pPr>
          <w:hyperlink w:anchor="_Toc418974227" w:history="1">
            <w:r w:rsidR="00740BE0" w:rsidRPr="00CB48CC">
              <w:rPr>
                <w:rStyle w:val="Hyperlink"/>
                <w:noProof/>
                <w:lang w:val="bg-BG"/>
              </w:rPr>
              <w:t>3.2.1</w:t>
            </w:r>
            <w:r w:rsidR="00740BE0">
              <w:rPr>
                <w:rFonts w:asciiTheme="minorHAnsi" w:eastAsiaTheme="minorEastAsia" w:hAnsiTheme="minorHAnsi"/>
                <w:noProof/>
                <w:lang w:val="bg-BG" w:eastAsia="bg-BG"/>
              </w:rPr>
              <w:tab/>
            </w:r>
            <w:r w:rsidR="00740BE0" w:rsidRPr="00CB48CC">
              <w:rPr>
                <w:rStyle w:val="Hyperlink"/>
                <w:noProof/>
                <w:lang w:val="bg-BG"/>
              </w:rPr>
              <w:t>Програмен текст като изображение</w:t>
            </w:r>
            <w:r w:rsidR="00740BE0">
              <w:rPr>
                <w:noProof/>
                <w:webHidden/>
              </w:rPr>
              <w:tab/>
            </w:r>
            <w:r w:rsidR="00740BE0">
              <w:rPr>
                <w:noProof/>
                <w:webHidden/>
              </w:rPr>
              <w:fldChar w:fldCharType="begin"/>
            </w:r>
            <w:r w:rsidR="00740BE0">
              <w:rPr>
                <w:noProof/>
                <w:webHidden/>
              </w:rPr>
              <w:instrText xml:space="preserve"> PAGEREF _Toc418974227 \h </w:instrText>
            </w:r>
            <w:r w:rsidR="00740BE0">
              <w:rPr>
                <w:noProof/>
                <w:webHidden/>
              </w:rPr>
            </w:r>
            <w:r w:rsidR="00740BE0">
              <w:rPr>
                <w:noProof/>
                <w:webHidden/>
              </w:rPr>
              <w:fldChar w:fldCharType="separate"/>
            </w:r>
            <w:r w:rsidR="00740BE0">
              <w:rPr>
                <w:noProof/>
                <w:webHidden/>
              </w:rPr>
              <w:t>10</w:t>
            </w:r>
            <w:r w:rsidR="00740BE0">
              <w:rPr>
                <w:noProof/>
                <w:webHidden/>
              </w:rPr>
              <w:fldChar w:fldCharType="end"/>
            </w:r>
          </w:hyperlink>
        </w:p>
        <w:p w:rsidR="00740BE0" w:rsidRDefault="008D4EFB">
          <w:pPr>
            <w:pStyle w:val="TOC3"/>
            <w:tabs>
              <w:tab w:val="left" w:pos="1320"/>
              <w:tab w:val="right" w:leader="dot" w:pos="8630"/>
            </w:tabs>
            <w:rPr>
              <w:rFonts w:asciiTheme="minorHAnsi" w:eastAsiaTheme="minorEastAsia" w:hAnsiTheme="minorHAnsi"/>
              <w:noProof/>
              <w:lang w:val="bg-BG" w:eastAsia="bg-BG"/>
            </w:rPr>
          </w:pPr>
          <w:hyperlink w:anchor="_Toc418974228" w:history="1">
            <w:r w:rsidR="00740BE0" w:rsidRPr="00CB48CC">
              <w:rPr>
                <w:rStyle w:val="Hyperlink"/>
                <w:noProof/>
                <w:lang w:val="bg-BG"/>
              </w:rPr>
              <w:t>3.2.2</w:t>
            </w:r>
            <w:r w:rsidR="00740BE0">
              <w:rPr>
                <w:rFonts w:asciiTheme="minorHAnsi" w:eastAsiaTheme="minorEastAsia" w:hAnsiTheme="minorHAnsi"/>
                <w:noProof/>
                <w:lang w:val="bg-BG" w:eastAsia="bg-BG"/>
              </w:rPr>
              <w:tab/>
            </w:r>
            <w:r w:rsidR="00740BE0" w:rsidRPr="00CB48CC">
              <w:rPr>
                <w:rStyle w:val="Hyperlink"/>
                <w:noProof/>
                <w:lang w:val="bg-BG"/>
              </w:rPr>
              <w:t>Програмен код като текст</w:t>
            </w:r>
            <w:r w:rsidR="00740BE0">
              <w:rPr>
                <w:noProof/>
                <w:webHidden/>
              </w:rPr>
              <w:tab/>
            </w:r>
            <w:r w:rsidR="00740BE0">
              <w:rPr>
                <w:noProof/>
                <w:webHidden/>
              </w:rPr>
              <w:fldChar w:fldCharType="begin"/>
            </w:r>
            <w:r w:rsidR="00740BE0">
              <w:rPr>
                <w:noProof/>
                <w:webHidden/>
              </w:rPr>
              <w:instrText xml:space="preserve"> PAGEREF _Toc418974228 \h </w:instrText>
            </w:r>
            <w:r w:rsidR="00740BE0">
              <w:rPr>
                <w:noProof/>
                <w:webHidden/>
              </w:rPr>
            </w:r>
            <w:r w:rsidR="00740BE0">
              <w:rPr>
                <w:noProof/>
                <w:webHidden/>
              </w:rPr>
              <w:fldChar w:fldCharType="separate"/>
            </w:r>
            <w:r w:rsidR="00740BE0">
              <w:rPr>
                <w:noProof/>
                <w:webHidden/>
              </w:rPr>
              <w:t>10</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29" w:history="1">
            <w:r w:rsidR="00740BE0" w:rsidRPr="00CB48CC">
              <w:rPr>
                <w:rStyle w:val="Hyperlink"/>
                <w:noProof/>
                <w:lang w:val="bg-BG"/>
              </w:rPr>
              <w:t>3.3</w:t>
            </w:r>
            <w:r w:rsidR="00740BE0">
              <w:rPr>
                <w:rFonts w:asciiTheme="minorHAnsi" w:eastAsiaTheme="minorEastAsia" w:hAnsiTheme="minorHAnsi"/>
                <w:noProof/>
                <w:lang w:val="bg-BG" w:eastAsia="bg-BG"/>
              </w:rPr>
              <w:tab/>
            </w:r>
            <w:r w:rsidR="00740BE0" w:rsidRPr="00CB48CC">
              <w:rPr>
                <w:rStyle w:val="Hyperlink"/>
                <w:noProof/>
                <w:lang w:val="bg-BG"/>
              </w:rPr>
              <w:t>Предаване на проекта</w:t>
            </w:r>
            <w:r w:rsidR="00740BE0">
              <w:rPr>
                <w:noProof/>
                <w:webHidden/>
              </w:rPr>
              <w:tab/>
            </w:r>
            <w:r w:rsidR="00740BE0">
              <w:rPr>
                <w:noProof/>
                <w:webHidden/>
              </w:rPr>
              <w:fldChar w:fldCharType="begin"/>
            </w:r>
            <w:r w:rsidR="00740BE0">
              <w:rPr>
                <w:noProof/>
                <w:webHidden/>
              </w:rPr>
              <w:instrText xml:space="preserve"> PAGEREF _Toc418974229 \h </w:instrText>
            </w:r>
            <w:r w:rsidR="00740BE0">
              <w:rPr>
                <w:noProof/>
                <w:webHidden/>
              </w:rPr>
            </w:r>
            <w:r w:rsidR="00740BE0">
              <w:rPr>
                <w:noProof/>
                <w:webHidden/>
              </w:rPr>
              <w:fldChar w:fldCharType="separate"/>
            </w:r>
            <w:r w:rsidR="00740BE0">
              <w:rPr>
                <w:noProof/>
                <w:webHidden/>
              </w:rPr>
              <w:t>11</w:t>
            </w:r>
            <w:r w:rsidR="00740BE0">
              <w:rPr>
                <w:noProof/>
                <w:webHidden/>
              </w:rPr>
              <w:fldChar w:fldCharType="end"/>
            </w:r>
          </w:hyperlink>
        </w:p>
        <w:p w:rsidR="00740BE0" w:rsidRDefault="008D4EFB">
          <w:pPr>
            <w:pStyle w:val="TOC3"/>
            <w:tabs>
              <w:tab w:val="left" w:pos="1320"/>
              <w:tab w:val="right" w:leader="dot" w:pos="8630"/>
            </w:tabs>
            <w:rPr>
              <w:rFonts w:asciiTheme="minorHAnsi" w:eastAsiaTheme="minorEastAsia" w:hAnsiTheme="minorHAnsi"/>
              <w:noProof/>
              <w:lang w:val="bg-BG" w:eastAsia="bg-BG"/>
            </w:rPr>
          </w:pPr>
          <w:hyperlink w:anchor="_Toc418974230" w:history="1">
            <w:r w:rsidR="00740BE0" w:rsidRPr="00CB48CC">
              <w:rPr>
                <w:rStyle w:val="Hyperlink"/>
                <w:noProof/>
                <w:lang w:val="bg-BG"/>
              </w:rPr>
              <w:t>3.3.1</w:t>
            </w:r>
            <w:r w:rsidR="00740BE0">
              <w:rPr>
                <w:rFonts w:asciiTheme="minorHAnsi" w:eastAsiaTheme="minorEastAsia" w:hAnsiTheme="minorHAnsi"/>
                <w:noProof/>
                <w:lang w:val="bg-BG" w:eastAsia="bg-BG"/>
              </w:rPr>
              <w:tab/>
            </w:r>
            <w:r w:rsidR="00740BE0" w:rsidRPr="00CB48CC">
              <w:rPr>
                <w:rStyle w:val="Hyperlink"/>
                <w:noProof/>
                <w:lang w:val="bg-BG"/>
              </w:rPr>
              <w:t>Под под раздел</w:t>
            </w:r>
            <w:r w:rsidR="00740BE0">
              <w:rPr>
                <w:noProof/>
                <w:webHidden/>
              </w:rPr>
              <w:tab/>
            </w:r>
            <w:r w:rsidR="00740BE0">
              <w:rPr>
                <w:noProof/>
                <w:webHidden/>
              </w:rPr>
              <w:fldChar w:fldCharType="begin"/>
            </w:r>
            <w:r w:rsidR="00740BE0">
              <w:rPr>
                <w:noProof/>
                <w:webHidden/>
              </w:rPr>
              <w:instrText xml:space="preserve"> PAGEREF _Toc418974230 \h </w:instrText>
            </w:r>
            <w:r w:rsidR="00740BE0">
              <w:rPr>
                <w:noProof/>
                <w:webHidden/>
              </w:rPr>
            </w:r>
            <w:r w:rsidR="00740BE0">
              <w:rPr>
                <w:noProof/>
                <w:webHidden/>
              </w:rPr>
              <w:fldChar w:fldCharType="separate"/>
            </w:r>
            <w:r w:rsidR="00740BE0">
              <w:rPr>
                <w:noProof/>
                <w:webHidden/>
              </w:rPr>
              <w:t>11</w:t>
            </w:r>
            <w:r w:rsidR="00740BE0">
              <w:rPr>
                <w:noProof/>
                <w:webHidden/>
              </w:rPr>
              <w:fldChar w:fldCharType="end"/>
            </w:r>
          </w:hyperlink>
        </w:p>
        <w:p w:rsidR="00740BE0" w:rsidRDefault="008D4EFB">
          <w:pPr>
            <w:pStyle w:val="TOC3"/>
            <w:tabs>
              <w:tab w:val="left" w:pos="1320"/>
              <w:tab w:val="right" w:leader="dot" w:pos="8630"/>
            </w:tabs>
            <w:rPr>
              <w:rFonts w:asciiTheme="minorHAnsi" w:eastAsiaTheme="minorEastAsia" w:hAnsiTheme="minorHAnsi"/>
              <w:noProof/>
              <w:lang w:val="bg-BG" w:eastAsia="bg-BG"/>
            </w:rPr>
          </w:pPr>
          <w:hyperlink w:anchor="_Toc418974231" w:history="1">
            <w:r w:rsidR="00740BE0" w:rsidRPr="00CB48CC">
              <w:rPr>
                <w:rStyle w:val="Hyperlink"/>
                <w:noProof/>
                <w:lang w:val="bg-BG"/>
              </w:rPr>
              <w:t>3.3.2</w:t>
            </w:r>
            <w:r w:rsidR="00740BE0">
              <w:rPr>
                <w:rFonts w:asciiTheme="minorHAnsi" w:eastAsiaTheme="minorEastAsia" w:hAnsiTheme="minorHAnsi"/>
                <w:noProof/>
                <w:lang w:val="bg-BG" w:eastAsia="bg-BG"/>
              </w:rPr>
              <w:tab/>
            </w:r>
            <w:r w:rsidR="00740BE0" w:rsidRPr="00CB48CC">
              <w:rPr>
                <w:rStyle w:val="Hyperlink"/>
                <w:noProof/>
                <w:lang w:val="bg-BG"/>
              </w:rPr>
              <w:t>Под под раздел</w:t>
            </w:r>
            <w:r w:rsidR="00740BE0">
              <w:rPr>
                <w:noProof/>
                <w:webHidden/>
              </w:rPr>
              <w:tab/>
            </w:r>
            <w:r w:rsidR="00740BE0">
              <w:rPr>
                <w:noProof/>
                <w:webHidden/>
              </w:rPr>
              <w:fldChar w:fldCharType="begin"/>
            </w:r>
            <w:r w:rsidR="00740BE0">
              <w:rPr>
                <w:noProof/>
                <w:webHidden/>
              </w:rPr>
              <w:instrText xml:space="preserve"> PAGEREF _Toc418974231 \h </w:instrText>
            </w:r>
            <w:r w:rsidR="00740BE0">
              <w:rPr>
                <w:noProof/>
                <w:webHidden/>
              </w:rPr>
            </w:r>
            <w:r w:rsidR="00740BE0">
              <w:rPr>
                <w:noProof/>
                <w:webHidden/>
              </w:rPr>
              <w:fldChar w:fldCharType="separate"/>
            </w:r>
            <w:r w:rsidR="00740BE0">
              <w:rPr>
                <w:noProof/>
                <w:webHidden/>
              </w:rPr>
              <w:t>11</w:t>
            </w:r>
            <w:r w:rsidR="00740BE0">
              <w:rPr>
                <w:noProof/>
                <w:webHidden/>
              </w:rPr>
              <w:fldChar w:fldCharType="end"/>
            </w:r>
          </w:hyperlink>
        </w:p>
        <w:p w:rsidR="00740BE0" w:rsidRDefault="008D4EFB">
          <w:pPr>
            <w:pStyle w:val="TOC2"/>
            <w:tabs>
              <w:tab w:val="left" w:pos="880"/>
              <w:tab w:val="right" w:leader="dot" w:pos="8630"/>
            </w:tabs>
            <w:rPr>
              <w:rFonts w:asciiTheme="minorHAnsi" w:eastAsiaTheme="minorEastAsia" w:hAnsiTheme="minorHAnsi"/>
              <w:noProof/>
              <w:lang w:val="bg-BG" w:eastAsia="bg-BG"/>
            </w:rPr>
          </w:pPr>
          <w:hyperlink w:anchor="_Toc418974232" w:history="1">
            <w:r w:rsidR="00740BE0" w:rsidRPr="00CB48CC">
              <w:rPr>
                <w:rStyle w:val="Hyperlink"/>
                <w:noProof/>
                <w:lang w:val="bg-BG"/>
              </w:rPr>
              <w:t>3.4</w:t>
            </w:r>
            <w:r w:rsidR="00740BE0">
              <w:rPr>
                <w:rFonts w:asciiTheme="minorHAnsi" w:eastAsiaTheme="minorEastAsia" w:hAnsiTheme="minorHAnsi"/>
                <w:noProof/>
                <w:lang w:val="bg-BG" w:eastAsia="bg-BG"/>
              </w:rPr>
              <w:tab/>
            </w:r>
            <w:r w:rsidR="00740BE0" w:rsidRPr="00CB48CC">
              <w:rPr>
                <w:rStyle w:val="Hyperlink"/>
                <w:noProof/>
                <w:lang w:val="bg-BG"/>
              </w:rPr>
              <w:t>Защита на проекта</w:t>
            </w:r>
            <w:r w:rsidR="00740BE0">
              <w:rPr>
                <w:noProof/>
                <w:webHidden/>
              </w:rPr>
              <w:tab/>
            </w:r>
            <w:r w:rsidR="00740BE0">
              <w:rPr>
                <w:noProof/>
                <w:webHidden/>
              </w:rPr>
              <w:fldChar w:fldCharType="begin"/>
            </w:r>
            <w:r w:rsidR="00740BE0">
              <w:rPr>
                <w:noProof/>
                <w:webHidden/>
              </w:rPr>
              <w:instrText xml:space="preserve"> PAGEREF _Toc418974232 \h </w:instrText>
            </w:r>
            <w:r w:rsidR="00740BE0">
              <w:rPr>
                <w:noProof/>
                <w:webHidden/>
              </w:rPr>
            </w:r>
            <w:r w:rsidR="00740BE0">
              <w:rPr>
                <w:noProof/>
                <w:webHidden/>
              </w:rPr>
              <w:fldChar w:fldCharType="separate"/>
            </w:r>
            <w:r w:rsidR="00740BE0">
              <w:rPr>
                <w:noProof/>
                <w:webHidden/>
              </w:rPr>
              <w:t>12</w:t>
            </w:r>
            <w:r w:rsidR="00740BE0">
              <w:rPr>
                <w:noProof/>
                <w:webHidden/>
              </w:rPr>
              <w:fldChar w:fldCharType="end"/>
            </w:r>
          </w:hyperlink>
        </w:p>
        <w:p w:rsidR="00740BE0" w:rsidRDefault="008D4EFB">
          <w:pPr>
            <w:pStyle w:val="TOC1"/>
            <w:tabs>
              <w:tab w:val="right" w:leader="dot" w:pos="8630"/>
            </w:tabs>
            <w:rPr>
              <w:rFonts w:asciiTheme="minorHAnsi" w:eastAsiaTheme="minorEastAsia" w:hAnsiTheme="minorHAnsi"/>
              <w:caps w:val="0"/>
              <w:noProof/>
              <w:spacing w:val="0"/>
              <w:lang w:val="bg-BG" w:eastAsia="bg-BG"/>
            </w:rPr>
          </w:pPr>
          <w:hyperlink w:anchor="_Toc418974233" w:history="1">
            <w:r w:rsidR="00740BE0" w:rsidRPr="00CB48CC">
              <w:rPr>
                <w:rStyle w:val="Hyperlink"/>
                <w:noProof/>
                <w:lang w:val="bg-BG"/>
              </w:rPr>
              <w:t>Библиография</w:t>
            </w:r>
            <w:r w:rsidR="00740BE0">
              <w:rPr>
                <w:noProof/>
                <w:webHidden/>
              </w:rPr>
              <w:tab/>
            </w:r>
            <w:r w:rsidR="00740BE0">
              <w:rPr>
                <w:noProof/>
                <w:webHidden/>
              </w:rPr>
              <w:fldChar w:fldCharType="begin"/>
            </w:r>
            <w:r w:rsidR="00740BE0">
              <w:rPr>
                <w:noProof/>
                <w:webHidden/>
              </w:rPr>
              <w:instrText xml:space="preserve"> PAGEREF _Toc418974233 \h </w:instrText>
            </w:r>
            <w:r w:rsidR="00740BE0">
              <w:rPr>
                <w:noProof/>
                <w:webHidden/>
              </w:rPr>
            </w:r>
            <w:r w:rsidR="00740BE0">
              <w:rPr>
                <w:noProof/>
                <w:webHidden/>
              </w:rPr>
              <w:fldChar w:fldCharType="separate"/>
            </w:r>
            <w:r w:rsidR="00740BE0">
              <w:rPr>
                <w:noProof/>
                <w:webHidden/>
              </w:rPr>
              <w:t>12</w:t>
            </w:r>
            <w:r w:rsidR="00740BE0">
              <w:rPr>
                <w:noProof/>
                <w:webHidden/>
              </w:rPr>
              <w:fldChar w:fldCharType="end"/>
            </w:r>
          </w:hyperlink>
        </w:p>
        <w:p w:rsidR="001768B3" w:rsidRDefault="00271AA9">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1" w:name="_Toc418974213"/>
      <w:r>
        <w:rPr>
          <w:lang w:val="bg-BG"/>
        </w:rPr>
        <w:lastRenderedPageBreak/>
        <w:t>Увод</w:t>
      </w:r>
      <w:bookmarkEnd w:id="1"/>
    </w:p>
    <w:p w:rsidR="00A63F1A" w:rsidRPr="00D933B3" w:rsidRDefault="00D933B3" w:rsidP="000D76F7">
      <w:pPr>
        <w:ind w:firstLine="720"/>
        <w:rPr>
          <w:lang w:val="bg-BG"/>
        </w:rPr>
      </w:pPr>
      <w:r>
        <w:rPr>
          <w:lang w:val="bg-BG"/>
        </w:rPr>
        <w:t xml:space="preserve">С напредъка на софтуерните технологии се появяват все повече и повече големи продукти. Те сами по себе си съдържат изключително много файлове, пълни с програмен код и зависимости, които е трудно да бъдат съобразени от обикновения програмист. Ето защо на помощ идват инструменти за автоматизирана проверка на коректността на продукта. </w:t>
      </w:r>
    </w:p>
    <w:p w:rsidR="00E220CF" w:rsidRPr="00E220CF" w:rsidRDefault="00E220CF" w:rsidP="00E220CF">
      <w:pPr>
        <w:pStyle w:val="Heading2"/>
        <w:rPr>
          <w:lang w:val="bg-BG"/>
        </w:rPr>
      </w:pPr>
      <w:bookmarkStart w:id="2" w:name="_Toc418974214"/>
      <w:r>
        <w:rPr>
          <w:lang w:val="bg-BG"/>
        </w:rPr>
        <w:t>Тема на проекта</w:t>
      </w:r>
      <w:bookmarkEnd w:id="2"/>
    </w:p>
    <w:p w:rsidR="00E220CF" w:rsidRDefault="00ED73AA" w:rsidP="000D76F7">
      <w:pPr>
        <w:ind w:firstLine="720"/>
        <w:rPr>
          <w:lang w:val="bg-BG"/>
        </w:rPr>
      </w:pPr>
      <w:r>
        <w:rPr>
          <w:lang w:val="bg-BG"/>
        </w:rPr>
        <w:t xml:space="preserve">В този проект ще разгледаме конкретния инструмент </w:t>
      </w:r>
      <w:r>
        <w:t xml:space="preserve">CodePro AnalytiX. </w:t>
      </w:r>
      <w:r>
        <w:rPr>
          <w:lang w:val="bg-BG"/>
        </w:rPr>
        <w:t xml:space="preserve">С помощта на </w:t>
      </w:r>
      <w:r>
        <w:t xml:space="preserve">CodePro AnalytiX </w:t>
      </w:r>
      <w:r>
        <w:rPr>
          <w:lang w:val="bg-BG"/>
        </w:rPr>
        <w:t xml:space="preserve">можем лесно да управляваме софтуерните си продукти, тъй като той предлага набор от средства за </w:t>
      </w:r>
      <w:r w:rsidR="00DA1988">
        <w:rPr>
          <w:lang w:val="bg-BG"/>
        </w:rPr>
        <w:t>верификация</w:t>
      </w:r>
      <w:r>
        <w:rPr>
          <w:lang w:val="bg-BG"/>
        </w:rPr>
        <w:t xml:space="preserve"> на програмния ни код, както и коректността на зависимостите между файловете ни.</w:t>
      </w:r>
      <w:r w:rsidR="00DA1988">
        <w:rPr>
          <w:lang w:val="bg-BG"/>
        </w:rPr>
        <w:t xml:space="preserve"> По този начин се спестява изключително много време и усилия на софтуерния разработчик.</w:t>
      </w:r>
      <w:r>
        <w:rPr>
          <w:lang w:val="bg-BG"/>
        </w:rPr>
        <w:t xml:space="preserve"> </w:t>
      </w:r>
      <w:r w:rsidR="00DA1988">
        <w:rPr>
          <w:lang w:val="bg-BG"/>
        </w:rPr>
        <w:t>Ето защо е удачно инструмента да се използва за особено големи проекти, в които има ясно установени срокове за изпълнение на конкретни задачи. Освен това автоматизацията на процеса на проверка на програмния код предотвратява възможността за допускане на тривиални грешки, като объркани имена на файлове, пакети и други, които често човек може да обърка при невнимание.</w:t>
      </w:r>
    </w:p>
    <w:p w:rsidR="00E220CF" w:rsidRDefault="00E220CF" w:rsidP="00E220CF">
      <w:pPr>
        <w:pStyle w:val="Heading2"/>
        <w:rPr>
          <w:lang w:val="bg-BG"/>
        </w:rPr>
      </w:pPr>
      <w:bookmarkStart w:id="3" w:name="_Toc418974215"/>
      <w:r>
        <w:rPr>
          <w:lang w:val="bg-BG"/>
        </w:rPr>
        <w:t>Цели на проекта</w:t>
      </w:r>
      <w:bookmarkEnd w:id="3"/>
    </w:p>
    <w:p w:rsidR="00E220CF" w:rsidRDefault="00DA1988" w:rsidP="00F53FE2">
      <w:pPr>
        <w:ind w:firstLine="720"/>
        <w:rPr>
          <w:lang w:val="bg-BG"/>
        </w:rPr>
      </w:pPr>
      <w:r>
        <w:rPr>
          <w:lang w:val="bg-BG"/>
        </w:rPr>
        <w:t>На първо място целта е да се научим да работим в екип, всеки от нас да поема отговорност за собствената си задача, но да не забравя да се консултира за това и с останалите членове на екипа. Освен това повечето от нас са стажанти в момента и всеки ден се сблъскваме с големи проекти и голямо количество програмен код.</w:t>
      </w:r>
      <w:r w:rsidR="002965FF">
        <w:rPr>
          <w:lang w:val="bg-BG"/>
        </w:rPr>
        <w:t xml:space="preserve">  Ето защо никога не е излишно да се запознаем с още един добър инструмент за анализ на код и управление на големи проекти. Сложните алгоритми, които стоят зад един инструмент за анализиране на код също представляват голям интерес и могат да ни бъдат полезни в бъдещи проекти. И на последно място в крайна сметка е добре да </w:t>
      </w:r>
      <w:r w:rsidR="002965FF">
        <w:rPr>
          <w:lang w:val="bg-BG"/>
        </w:rPr>
        <w:lastRenderedPageBreak/>
        <w:t>обогатяваме общата си култура в сферата на готовите софтуерни продукти и плъгини, които могат да ни бъдат в ползва когато сами правим своите проекти.</w:t>
      </w:r>
      <w:r w:rsidR="00F53FE2">
        <w:rPr>
          <w:lang w:val="bg-BG"/>
        </w:rPr>
        <w:t xml:space="preserve"> С усилията, които положихме да се запознаем с </w:t>
      </w:r>
      <w:r w:rsidR="00F53FE2">
        <w:t xml:space="preserve">CodePro AnalytiX </w:t>
      </w:r>
      <w:r w:rsidR="00F53FE2">
        <w:rPr>
          <w:lang w:val="bg-BG"/>
        </w:rPr>
        <w:t>научихме и доста странични и полезни неща.</w:t>
      </w:r>
    </w:p>
    <w:p w:rsidR="00E220CF" w:rsidRDefault="00E220CF" w:rsidP="00E220CF">
      <w:pPr>
        <w:pStyle w:val="Heading2"/>
        <w:rPr>
          <w:lang w:val="bg-BG"/>
        </w:rPr>
      </w:pPr>
      <w:bookmarkStart w:id="4" w:name="_Toc418974216"/>
      <w:r>
        <w:rPr>
          <w:lang w:val="bg-BG"/>
        </w:rPr>
        <w:t>Резултати</w:t>
      </w:r>
      <w:bookmarkEnd w:id="4"/>
    </w:p>
    <w:p w:rsidR="00F53FE2" w:rsidRDefault="00F53FE2" w:rsidP="000D76F7">
      <w:pPr>
        <w:ind w:firstLine="720"/>
        <w:rPr>
          <w:lang w:val="bg-BG"/>
        </w:rPr>
      </w:pPr>
      <w:r>
        <w:rPr>
          <w:lang w:val="bg-BG"/>
        </w:rPr>
        <w:t xml:space="preserve">С </w:t>
      </w:r>
      <w:r w:rsidR="00BA712C">
        <w:rPr>
          <w:lang w:val="bg-BG"/>
        </w:rPr>
        <w:t>присъствие на презентацията на този проект,  зрителят може да</w:t>
      </w:r>
      <w:r>
        <w:rPr>
          <w:lang w:val="bg-BG"/>
        </w:rPr>
        <w:t>:</w:t>
      </w:r>
    </w:p>
    <w:p w:rsidR="00BA712C" w:rsidRDefault="00BA712C" w:rsidP="00F53FE2">
      <w:pPr>
        <w:pStyle w:val="ListParagraph"/>
        <w:numPr>
          <w:ilvl w:val="0"/>
          <w:numId w:val="16"/>
        </w:numPr>
        <w:rPr>
          <w:lang w:val="bg-BG"/>
        </w:rPr>
      </w:pPr>
      <w:r>
        <w:rPr>
          <w:lang w:val="bg-BG"/>
        </w:rPr>
        <w:t>Се запознае с плюсовете, които ни дава възможността да анализираме кода си автоматично.</w:t>
      </w:r>
    </w:p>
    <w:p w:rsidR="00BA712C" w:rsidRDefault="00BA712C" w:rsidP="00F53FE2">
      <w:pPr>
        <w:pStyle w:val="ListParagraph"/>
        <w:numPr>
          <w:ilvl w:val="0"/>
          <w:numId w:val="16"/>
        </w:numPr>
        <w:rPr>
          <w:lang w:val="bg-BG"/>
        </w:rPr>
      </w:pPr>
      <w:r>
        <w:rPr>
          <w:lang w:val="bg-BG"/>
        </w:rPr>
        <w:t>Се убеди, че инструментите за анализ на код са изключително полезни за големи софтуерни продукти.</w:t>
      </w:r>
    </w:p>
    <w:p w:rsidR="00BA712C" w:rsidRDefault="00BA712C" w:rsidP="00BA712C">
      <w:pPr>
        <w:pStyle w:val="ListParagraph"/>
        <w:numPr>
          <w:ilvl w:val="0"/>
          <w:numId w:val="16"/>
        </w:numPr>
        <w:rPr>
          <w:lang w:val="bg-BG"/>
        </w:rPr>
      </w:pPr>
      <w:r>
        <w:rPr>
          <w:lang w:val="bg-BG"/>
        </w:rPr>
        <w:t xml:space="preserve">Се научи да инсталира инструменти за анализ на код, както и други различни плъгини  в редактора </w:t>
      </w:r>
      <w:r>
        <w:t xml:space="preserve">Eclipse. </w:t>
      </w:r>
    </w:p>
    <w:p w:rsidR="00BA712C" w:rsidRDefault="00BA712C" w:rsidP="00BA712C">
      <w:pPr>
        <w:pStyle w:val="ListParagraph"/>
        <w:numPr>
          <w:ilvl w:val="0"/>
          <w:numId w:val="16"/>
        </w:numPr>
        <w:rPr>
          <w:lang w:val="bg-BG"/>
        </w:rPr>
      </w:pPr>
      <w:r w:rsidRPr="00BA712C">
        <w:rPr>
          <w:lang w:val="bg-BG"/>
        </w:rPr>
        <w:t xml:space="preserve">Се запознае по-подробно с инструмента </w:t>
      </w:r>
      <w:r>
        <w:t>CodePro AnalytiX</w:t>
      </w:r>
      <w:r w:rsidRPr="00BA712C">
        <w:rPr>
          <w:lang w:val="bg-BG"/>
        </w:rPr>
        <w:t>.</w:t>
      </w:r>
      <w:r>
        <w:rPr>
          <w:lang w:val="bg-BG"/>
        </w:rPr>
        <w:t xml:space="preserve"> С неговата функционалност,  възможности, кога и как е удачно да бъде използван от софтуерния разработчик.</w:t>
      </w:r>
    </w:p>
    <w:p w:rsidR="00BA712C" w:rsidRPr="00BA712C" w:rsidRDefault="00BA712C" w:rsidP="00BA712C">
      <w:pPr>
        <w:pStyle w:val="ListParagraph"/>
        <w:numPr>
          <w:ilvl w:val="0"/>
          <w:numId w:val="16"/>
        </w:numPr>
        <w:rPr>
          <w:lang w:val="bg-BG"/>
        </w:rPr>
      </w:pPr>
      <w:r>
        <w:rPr>
          <w:lang w:val="bg-BG"/>
        </w:rPr>
        <w:t xml:space="preserve">Види конкретно приложение на </w:t>
      </w:r>
      <w:r>
        <w:t>CodePro AnalytiX.</w:t>
      </w:r>
    </w:p>
    <w:p w:rsidR="00E220CF" w:rsidRDefault="0020111C" w:rsidP="000D76F7">
      <w:pPr>
        <w:ind w:firstLine="720"/>
        <w:rPr>
          <w:lang w:val="bg-BG"/>
        </w:rPr>
      </w:pPr>
      <w:r>
        <w:rPr>
          <w:lang w:val="bg-BG"/>
        </w:rPr>
        <w:t>Главната методология за съставяне на проекта беше проучване в интернет</w:t>
      </w:r>
      <w:r>
        <w:t xml:space="preserve"> </w:t>
      </w:r>
      <w:r>
        <w:rPr>
          <w:lang w:val="bg-BG"/>
        </w:rPr>
        <w:t xml:space="preserve">за материали, видео, указания за работа с продукта. Също така четене, тестване и разбиране на документацията на </w:t>
      </w:r>
      <w:r>
        <w:t>CodePro AnalytiX</w:t>
      </w:r>
      <w:r w:rsidR="00E220CF">
        <w:rPr>
          <w:lang w:val="bg-BG"/>
        </w:rPr>
        <w:t>.</w:t>
      </w:r>
    </w:p>
    <w:p w:rsidR="001768B3" w:rsidRDefault="00116F23">
      <w:pPr>
        <w:pStyle w:val="Heading1"/>
      </w:pPr>
      <w:bookmarkStart w:id="5" w:name="_Toc418974217"/>
      <w:r>
        <w:rPr>
          <w:lang w:val="bg-BG"/>
        </w:rPr>
        <w:t>Описание</w:t>
      </w:r>
      <w:bookmarkEnd w:id="5"/>
    </w:p>
    <w:p w:rsidR="004C110B" w:rsidRDefault="0020111C" w:rsidP="000D76F7">
      <w:pPr>
        <w:ind w:firstLine="720"/>
        <w:rPr>
          <w:lang w:val="bg-BG"/>
        </w:rPr>
      </w:pPr>
      <w:r>
        <w:rPr>
          <w:lang w:val="bg-BG"/>
        </w:rPr>
        <w:t xml:space="preserve">Като всеки софтуерен продукт и </w:t>
      </w:r>
      <w:r>
        <w:t xml:space="preserve">CodePro AnalytiX </w:t>
      </w:r>
      <w:r>
        <w:rPr>
          <w:lang w:val="bg-BG"/>
        </w:rPr>
        <w:t>се нуждае от определена конфигурация на компютъра, както и от редица други зависимости и особености, които трябва да изпълнява нашата машина, за да може да бъде инсталиран.</w:t>
      </w:r>
    </w:p>
    <w:p w:rsidR="000D76F7" w:rsidRPr="0020111C" w:rsidRDefault="0020111C" w:rsidP="000D76F7">
      <w:pPr>
        <w:ind w:firstLine="720"/>
        <w:rPr>
          <w:lang w:val="bg-BG"/>
        </w:rPr>
      </w:pPr>
      <w:r>
        <w:rPr>
          <w:lang w:val="bg-BG"/>
        </w:rPr>
        <w:t xml:space="preserve"> </w:t>
      </w:r>
    </w:p>
    <w:p w:rsidR="004613BF" w:rsidRDefault="004613BF" w:rsidP="00E12286">
      <w:pPr>
        <w:pStyle w:val="Heading2"/>
        <w:rPr>
          <w:lang w:val="bg-BG"/>
        </w:rPr>
      </w:pPr>
      <w:bookmarkStart w:id="6" w:name="_Toc418974218"/>
      <w:r>
        <w:rPr>
          <w:lang w:val="bg-BG"/>
        </w:rPr>
        <w:lastRenderedPageBreak/>
        <w:t>Изисквания към софтуера</w:t>
      </w:r>
      <w:r w:rsidR="00E12286">
        <w:rPr>
          <w:lang w:val="bg-BG"/>
        </w:rPr>
        <w:t xml:space="preserve"> и инсталиране</w:t>
      </w:r>
      <w:bookmarkEnd w:id="6"/>
    </w:p>
    <w:p w:rsidR="00A30B5C" w:rsidRPr="00A30B5C" w:rsidRDefault="00A30B5C" w:rsidP="00A30B5C">
      <w:pPr>
        <w:ind w:firstLine="720"/>
        <w:rPr>
          <w:lang w:val="bg-BG"/>
        </w:rPr>
      </w:pPr>
      <w:r>
        <w:rPr>
          <w:lang w:val="bg-BG"/>
        </w:rPr>
        <w:t xml:space="preserve">На първо място компютърът ни трябва да има инсталирана операционна система. Тя може да бъде </w:t>
      </w:r>
      <w:r>
        <w:t xml:space="preserve">Windows </w:t>
      </w:r>
      <w:r>
        <w:rPr>
          <w:lang w:val="bg-BG"/>
        </w:rPr>
        <w:t xml:space="preserve">или </w:t>
      </w:r>
      <w:r>
        <w:t>Linux.</w:t>
      </w:r>
    </w:p>
    <w:p w:rsidR="00A30B5C" w:rsidRPr="00A30B5C" w:rsidRDefault="00A30B5C" w:rsidP="00A30B5C">
      <w:pPr>
        <w:pStyle w:val="Heading3"/>
        <w:rPr>
          <w:lang w:val="bg-BG"/>
        </w:rPr>
      </w:pPr>
      <w:bookmarkStart w:id="7" w:name="_Toc418974219"/>
      <w:r>
        <w:rPr>
          <w:lang w:val="bg-BG"/>
        </w:rPr>
        <w:t>Инсталация</w:t>
      </w:r>
      <w:bookmarkEnd w:id="7"/>
    </w:p>
    <w:p w:rsidR="00E12286" w:rsidRPr="00A30B5C" w:rsidRDefault="00A30B5C" w:rsidP="00E12286">
      <w:pPr>
        <w:pStyle w:val="Heading4"/>
        <w:rPr>
          <w:lang w:val="bg-BG"/>
        </w:rPr>
      </w:pPr>
      <w:r>
        <w:rPr>
          <w:lang w:val="bg-BG"/>
        </w:rPr>
        <w:t xml:space="preserve">Стъпка 1 – Сваляне на редактора </w:t>
      </w:r>
      <w:r>
        <w:t>Eclipse</w:t>
      </w:r>
    </w:p>
    <w:p w:rsidR="004C110B" w:rsidRDefault="00A30B5C" w:rsidP="004613BF">
      <w:pPr>
        <w:ind w:firstLine="720"/>
        <w:rPr>
          <w:lang w:val="bg-BG"/>
        </w:rPr>
      </w:pPr>
      <w:r>
        <w:rPr>
          <w:lang w:val="bg-BG"/>
        </w:rPr>
        <w:t>След като</w:t>
      </w:r>
      <w:r w:rsidR="004C110B">
        <w:rPr>
          <w:lang w:val="bg-BG"/>
        </w:rPr>
        <w:t xml:space="preserve"> </w:t>
      </w:r>
      <w:r>
        <w:rPr>
          <w:lang w:val="bg-BG"/>
        </w:rPr>
        <w:t xml:space="preserve">има операционна система </w:t>
      </w:r>
      <w:r w:rsidR="004C110B">
        <w:rPr>
          <w:lang w:val="bg-BG"/>
        </w:rPr>
        <w:t xml:space="preserve">потребителят трябва да изтегли версия на </w:t>
      </w:r>
      <w:r w:rsidR="004C110B">
        <w:t xml:space="preserve">Eclipse </w:t>
      </w:r>
      <w:r w:rsidR="004C110B">
        <w:rPr>
          <w:lang w:val="bg-BG"/>
        </w:rPr>
        <w:t xml:space="preserve">за </w:t>
      </w:r>
      <w:r w:rsidR="004C110B">
        <w:t xml:space="preserve">Java </w:t>
      </w:r>
      <w:r w:rsidR="004C110B">
        <w:rPr>
          <w:lang w:val="bg-BG"/>
        </w:rPr>
        <w:t>разработчици</w:t>
      </w:r>
      <w:r w:rsidR="004C110B">
        <w:t xml:space="preserve"> </w:t>
      </w:r>
      <w:r w:rsidR="004C110B">
        <w:rPr>
          <w:lang w:val="bg-BG"/>
        </w:rPr>
        <w:t>(препоръчително най-новата) от официалния сайт</w:t>
      </w:r>
      <w:r w:rsidR="004C110B">
        <w:t xml:space="preserve">: </w:t>
      </w:r>
    </w:p>
    <w:p w:rsidR="004613BF" w:rsidRDefault="00A30B5C" w:rsidP="004613BF">
      <w:pPr>
        <w:ind w:firstLine="720"/>
        <w:rPr>
          <w:lang w:val="bg-BG"/>
        </w:rPr>
      </w:pPr>
      <w:r w:rsidRPr="00A30B5C">
        <w:t>http://www.eclipse.org/downloads/</w:t>
      </w:r>
    </w:p>
    <w:p w:rsidR="00A30B5C" w:rsidRPr="00A30B5C" w:rsidRDefault="00A30B5C" w:rsidP="00A30B5C">
      <w:pPr>
        <w:pStyle w:val="Heading4"/>
        <w:rPr>
          <w:lang w:val="bg-BG"/>
        </w:rPr>
      </w:pPr>
      <w:r>
        <w:rPr>
          <w:lang w:val="bg-BG"/>
        </w:rPr>
        <w:t xml:space="preserve">Стъпка 2 – Инсталиране на </w:t>
      </w:r>
      <w:r>
        <w:t>CodePro Anal</w:t>
      </w:r>
      <w:r w:rsidR="00023587">
        <w:t>y</w:t>
      </w:r>
      <w:r>
        <w:t>t</w:t>
      </w:r>
      <w:r w:rsidR="00023587">
        <w:t>i</w:t>
      </w:r>
      <w:r>
        <w:t>X</w:t>
      </w:r>
    </w:p>
    <w:p w:rsidR="004C110B" w:rsidRDefault="004C110B" w:rsidP="004613BF">
      <w:pPr>
        <w:ind w:firstLine="720"/>
        <w:rPr>
          <w:lang w:val="bg-BG"/>
        </w:rPr>
      </w:pPr>
      <w:r>
        <w:rPr>
          <w:lang w:val="bg-BG"/>
        </w:rPr>
        <w:t xml:space="preserve">След инсталация на редактора </w:t>
      </w:r>
      <w:r>
        <w:t xml:space="preserve">Eclipse </w:t>
      </w:r>
      <w:r>
        <w:rPr>
          <w:lang w:val="bg-BG"/>
        </w:rPr>
        <w:t xml:space="preserve">вече сме готови да инсталираме </w:t>
      </w:r>
      <w:r>
        <w:t xml:space="preserve">CodePro AnalytiX. </w:t>
      </w:r>
      <w:r>
        <w:rPr>
          <w:lang w:val="bg-BG"/>
        </w:rPr>
        <w:t xml:space="preserve">Тъй като </w:t>
      </w:r>
      <w:r w:rsidR="00A16265">
        <w:rPr>
          <w:lang w:val="bg-BG"/>
        </w:rPr>
        <w:t xml:space="preserve">платформата на </w:t>
      </w:r>
      <w:r>
        <w:t xml:space="preserve">Eclipse </w:t>
      </w:r>
      <w:r w:rsidR="00A16265">
        <w:rPr>
          <w:lang w:val="bg-BG"/>
        </w:rPr>
        <w:t>работи главно с плъгини, самия редактор предоставя лесен начин за инсталиране на нови плъгини.</w:t>
      </w:r>
    </w:p>
    <w:p w:rsidR="00A16265" w:rsidRDefault="00A16265" w:rsidP="004613BF">
      <w:pPr>
        <w:ind w:firstLine="720"/>
      </w:pPr>
      <w:r>
        <w:rPr>
          <w:lang w:val="bg-BG"/>
        </w:rPr>
        <w:t xml:space="preserve">След като стартираме </w:t>
      </w:r>
      <w:r>
        <w:t xml:space="preserve">Eclipse, </w:t>
      </w:r>
      <w:r>
        <w:rPr>
          <w:lang w:val="bg-BG"/>
        </w:rPr>
        <w:t xml:space="preserve">можем лесно да се навигираме  до падащото меню </w:t>
      </w:r>
      <w:r>
        <w:t>Help -&gt; Install New Software…</w:t>
      </w:r>
    </w:p>
    <w:p w:rsidR="00E12286" w:rsidRDefault="00A16265" w:rsidP="00E12286">
      <w:pPr>
        <w:keepNext/>
      </w:pPr>
      <w:r>
        <w:rPr>
          <w:noProof/>
          <w:lang w:val="bg-BG" w:eastAsia="bg-BG"/>
        </w:rPr>
        <w:drawing>
          <wp:inline distT="0" distB="0" distL="0" distR="0">
            <wp:extent cx="5486400" cy="2075935"/>
            <wp:effectExtent l="19050" t="0" r="0" b="0"/>
            <wp:docPr id="2" name="Картина 1" descr="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1.png"/>
                    <pic:cNvPicPr/>
                  </pic:nvPicPr>
                  <pic:blipFill>
                    <a:blip r:embed="rId11" cstate="print"/>
                    <a:stretch>
                      <a:fillRect/>
                    </a:stretch>
                  </pic:blipFill>
                  <pic:spPr>
                    <a:xfrm>
                      <a:off x="0" y="0"/>
                      <a:ext cx="5486400" cy="2075935"/>
                    </a:xfrm>
                    <a:prstGeom prst="rect">
                      <a:avLst/>
                    </a:prstGeom>
                  </pic:spPr>
                </pic:pic>
              </a:graphicData>
            </a:graphic>
          </wp:inline>
        </w:drawing>
      </w:r>
    </w:p>
    <w:p w:rsidR="00A30B5C" w:rsidRDefault="00E12286" w:rsidP="00A30B5C">
      <w:pPr>
        <w:jc w:val="center"/>
        <w:rPr>
          <w:i/>
        </w:rPr>
      </w:pPr>
      <w:r w:rsidRPr="00E12286">
        <w:rPr>
          <w:b/>
        </w:rPr>
        <w:t>Фиг.1</w:t>
      </w:r>
      <w:r>
        <w:t xml:space="preserve"> </w:t>
      </w:r>
      <w:r w:rsidRPr="00E12286">
        <w:rPr>
          <w:i/>
          <w:lang w:val="bg-BG"/>
        </w:rPr>
        <w:t>Инсталиране стъпка</w:t>
      </w:r>
      <w:r w:rsidRPr="00E12286">
        <w:rPr>
          <w:i/>
        </w:rPr>
        <w:t xml:space="preserve"> 1</w:t>
      </w:r>
    </w:p>
    <w:p w:rsidR="00A30B5C" w:rsidRDefault="00A30B5C" w:rsidP="00A30B5C">
      <w:pPr>
        <w:jc w:val="left"/>
      </w:pPr>
      <w:r>
        <w:lastRenderedPageBreak/>
        <w:tab/>
      </w:r>
      <w:r>
        <w:rPr>
          <w:lang w:val="bg-BG"/>
        </w:rPr>
        <w:t xml:space="preserve">В резултат на това се отваря прозорец, в който трябва да въведем линк, от който </w:t>
      </w:r>
      <w:r>
        <w:t xml:space="preserve">Eclipse </w:t>
      </w:r>
      <w:r>
        <w:rPr>
          <w:lang w:val="bg-BG"/>
        </w:rPr>
        <w:t xml:space="preserve">ще може да свали </w:t>
      </w:r>
      <w:r>
        <w:t xml:space="preserve">CodePro AnalytiX. </w:t>
      </w:r>
      <w:r>
        <w:rPr>
          <w:lang w:val="bg-BG"/>
        </w:rPr>
        <w:t xml:space="preserve">Тъй като има значение коя версия на редактора сме изтеглили, трябва да отидем на официалния сайт на </w:t>
      </w:r>
      <w:r>
        <w:t xml:space="preserve">CodePro </w:t>
      </w:r>
      <w:r>
        <w:rPr>
          <w:lang w:val="bg-BG"/>
        </w:rPr>
        <w:t xml:space="preserve">и да вземем линк за сваляне на плъгина, съответстващ на нашата версия на </w:t>
      </w:r>
      <w:r>
        <w:t xml:space="preserve">Eclipse. </w:t>
      </w:r>
      <w:r>
        <w:rPr>
          <w:lang w:val="bg-BG"/>
        </w:rPr>
        <w:t xml:space="preserve">След като въведем адреса за сваляне в прозореца имаме няколко опции. Чекваме опцията </w:t>
      </w:r>
      <w:r>
        <w:t>CodePro</w:t>
      </w:r>
      <w:r w:rsidR="00023587">
        <w:t>:</w:t>
      </w:r>
    </w:p>
    <w:p w:rsidR="00023587" w:rsidRDefault="00023587" w:rsidP="00023587">
      <w:pPr>
        <w:keepNext/>
        <w:jc w:val="left"/>
      </w:pPr>
      <w:r>
        <w:rPr>
          <w:noProof/>
          <w:lang w:val="bg-BG" w:eastAsia="bg-BG"/>
        </w:rPr>
        <w:drawing>
          <wp:inline distT="0" distB="0" distL="0" distR="0">
            <wp:extent cx="5486400" cy="3714750"/>
            <wp:effectExtent l="19050" t="0" r="0" b="0"/>
            <wp:docPr id="7" name="Картина 6" descr="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2.png"/>
                    <pic:cNvPicPr/>
                  </pic:nvPicPr>
                  <pic:blipFill>
                    <a:blip r:embed="rId12" cstate="print"/>
                    <a:stretch>
                      <a:fillRect/>
                    </a:stretch>
                  </pic:blipFill>
                  <pic:spPr>
                    <a:xfrm>
                      <a:off x="0" y="0"/>
                      <a:ext cx="5486400" cy="3714750"/>
                    </a:xfrm>
                    <a:prstGeom prst="rect">
                      <a:avLst/>
                    </a:prstGeom>
                  </pic:spPr>
                </pic:pic>
              </a:graphicData>
            </a:graphic>
          </wp:inline>
        </w:drawing>
      </w:r>
    </w:p>
    <w:p w:rsidR="00023587" w:rsidRDefault="00023587" w:rsidP="00023587">
      <w:pPr>
        <w:jc w:val="center"/>
        <w:rPr>
          <w:i/>
          <w:lang w:val="bg-BG"/>
        </w:rPr>
      </w:pPr>
      <w:r w:rsidRPr="00023587">
        <w:rPr>
          <w:b/>
        </w:rPr>
        <w:t>Фиг.2</w:t>
      </w:r>
      <w:r>
        <w:t xml:space="preserve"> </w:t>
      </w:r>
      <w:r w:rsidRPr="00023587">
        <w:rPr>
          <w:i/>
          <w:lang w:val="bg-BG"/>
        </w:rPr>
        <w:t>Инсталиране, стъпка 2</w:t>
      </w:r>
    </w:p>
    <w:p w:rsidR="00023587" w:rsidRDefault="00023587" w:rsidP="00023587">
      <w:pPr>
        <w:rPr>
          <w:lang w:val="bg-BG"/>
        </w:rPr>
      </w:pPr>
      <w:r>
        <w:rPr>
          <w:lang w:val="bg-BG"/>
        </w:rPr>
        <w:tab/>
        <w:t xml:space="preserve">След това кликваме два пъти </w:t>
      </w:r>
      <w:r>
        <w:t>Next,</w:t>
      </w:r>
      <w:r>
        <w:rPr>
          <w:lang w:val="bg-BG"/>
        </w:rPr>
        <w:t xml:space="preserve"> прочитаме и се</w:t>
      </w:r>
      <w:r>
        <w:t xml:space="preserve"> </w:t>
      </w:r>
      <w:r>
        <w:rPr>
          <w:lang w:val="bg-BG"/>
        </w:rPr>
        <w:t xml:space="preserve">съгласяваме с условията за използване на плъгина и избираме </w:t>
      </w:r>
      <w:r>
        <w:t xml:space="preserve">Finish. </w:t>
      </w:r>
      <w:r>
        <w:rPr>
          <w:lang w:val="bg-BG"/>
        </w:rPr>
        <w:t xml:space="preserve">Изчакваме известно време, след което рестартираме </w:t>
      </w:r>
      <w:r>
        <w:t>Eclipse (</w:t>
      </w:r>
      <w:r>
        <w:rPr>
          <w:lang w:val="bg-BG"/>
        </w:rPr>
        <w:t>инсталацията сама ще ни помоли да го направим), за да могат промените да влязат в действие.</w:t>
      </w:r>
    </w:p>
    <w:p w:rsidR="00023587" w:rsidRPr="00023587" w:rsidRDefault="00023587" w:rsidP="00023587"/>
    <w:p w:rsidR="004613BF" w:rsidRDefault="004613BF" w:rsidP="004613BF">
      <w:pPr>
        <w:pStyle w:val="Heading2"/>
        <w:rPr>
          <w:lang w:val="bg-BG"/>
        </w:rPr>
      </w:pPr>
      <w:bookmarkStart w:id="8" w:name="_Toc418974220"/>
      <w:r>
        <w:rPr>
          <w:lang w:val="bg-BG"/>
        </w:rPr>
        <w:lastRenderedPageBreak/>
        <w:t>Раздел „Анализ и дизайн“</w:t>
      </w:r>
      <w:bookmarkEnd w:id="8"/>
    </w:p>
    <w:p w:rsidR="004613BF" w:rsidRDefault="004613BF" w:rsidP="004613BF">
      <w:pPr>
        <w:ind w:firstLine="720"/>
        <w:rPr>
          <w:lang w:val="bg-BG"/>
        </w:rPr>
      </w:pPr>
      <w:r>
        <w:rPr>
          <w:lang w:val="bg-BG"/>
        </w:rPr>
        <w:t>Следващ раздел в проекта е анализа и дизайна. Съгласно описаните в предния раздел сценарии и начини на изпозлван ена софтуера е добре да бъдат описани съотвтстващият им дизайн.</w:t>
      </w:r>
    </w:p>
    <w:p w:rsidR="004613BF" w:rsidRPr="004613BF" w:rsidRDefault="004613BF" w:rsidP="004613BF">
      <w:pPr>
        <w:ind w:firstLine="720"/>
        <w:rPr>
          <w:lang w:val="bg-BG"/>
        </w:rPr>
      </w:pPr>
      <w:r>
        <w:rPr>
          <w:lang w:val="bg-BG"/>
        </w:rPr>
        <w:t xml:space="preserve">В този раздел се очакват д абъдат дадени и съответните </w:t>
      </w:r>
      <w:r>
        <w:t xml:space="preserve">UML </w:t>
      </w:r>
      <w:r>
        <w:rPr>
          <w:lang w:val="bg-BG"/>
        </w:rPr>
        <w:t>диаграми, които спомагат за да се разбере идеите, които са реализирани от екипа в зададения им за разработка по проекта софтуер.</w:t>
      </w:r>
    </w:p>
    <w:p w:rsidR="004613BF" w:rsidRDefault="004613BF" w:rsidP="004613BF">
      <w:pPr>
        <w:pStyle w:val="Heading2"/>
        <w:rPr>
          <w:lang w:val="bg-BG"/>
        </w:rPr>
      </w:pPr>
      <w:bookmarkStart w:id="9" w:name="_Toc418974221"/>
      <w:r>
        <w:rPr>
          <w:lang w:val="bg-BG"/>
        </w:rPr>
        <w:t>Раздел „Реализация“</w:t>
      </w:r>
      <w:bookmarkEnd w:id="9"/>
    </w:p>
    <w:p w:rsidR="004613BF" w:rsidRDefault="004613BF" w:rsidP="004613BF">
      <w:pPr>
        <w:ind w:firstLine="720"/>
        <w:rPr>
          <w:lang w:val="bg-BG"/>
        </w:rPr>
      </w:pPr>
      <w:r>
        <w:rPr>
          <w:lang w:val="bg-BG"/>
        </w:rPr>
        <w:t>Ако изрично не е посочено в заданието ви реализацията на проекта не е задължителна. Разбира се ако е направено носи бонус за екипа!</w:t>
      </w:r>
    </w:p>
    <w:p w:rsidR="004613BF" w:rsidRDefault="004613BF" w:rsidP="004613BF">
      <w:pPr>
        <w:ind w:firstLine="720"/>
        <w:rPr>
          <w:lang w:val="bg-BG"/>
        </w:rPr>
      </w:pPr>
      <w:r>
        <w:rPr>
          <w:lang w:val="bg-BG"/>
        </w:rPr>
        <w:t>По-важно е да бъдат описани какви са избраните/предложени технологии з ареализация. Важно е д аопишете мотива за избор на тези технологии.</w:t>
      </w:r>
    </w:p>
    <w:p w:rsidR="004613BF" w:rsidRDefault="004613BF" w:rsidP="004613BF">
      <w:pPr>
        <w:ind w:firstLine="720"/>
      </w:pPr>
      <w:r>
        <w:rPr>
          <w:lang w:val="bg-BG"/>
        </w:rPr>
        <w:t xml:space="preserve">Очаква се и описание на основните модули които съставят изпълнимите единици по проекта и ак те са разпределени върху съответния хардуер. За целта можете д аизпозлвате отново съответните диаграми на </w:t>
      </w:r>
      <w:r>
        <w:t>UML.</w:t>
      </w:r>
    </w:p>
    <w:p w:rsidR="004613BF" w:rsidRPr="004613BF" w:rsidRDefault="004613BF" w:rsidP="004613BF">
      <w:pPr>
        <w:ind w:firstLine="720"/>
      </w:pPr>
    </w:p>
    <w:p w:rsidR="000D76F7" w:rsidRDefault="00A63F1A" w:rsidP="000D76F7">
      <w:pPr>
        <w:pStyle w:val="Heading1"/>
        <w:rPr>
          <w:lang w:val="bg-BG"/>
        </w:rPr>
      </w:pPr>
      <w:bookmarkStart w:id="10" w:name="_Toc418974222"/>
      <w:r>
        <w:rPr>
          <w:lang w:val="bg-BG"/>
        </w:rPr>
        <w:t>Форматиране на таблици и фигури</w:t>
      </w:r>
      <w:bookmarkEnd w:id="10"/>
    </w:p>
    <w:p w:rsidR="000D76F7" w:rsidRDefault="00D257CC" w:rsidP="000D76F7">
      <w:pPr>
        <w:ind w:firstLine="720"/>
        <w:rPr>
          <w:lang w:val="bg-BG"/>
        </w:rPr>
      </w:pPr>
      <w:r>
        <w:rPr>
          <w:lang w:val="bg-BG"/>
        </w:rPr>
        <w:t xml:space="preserve">Ако използвате таблици </w:t>
      </w:r>
      <w:r w:rsidR="00A63F1A">
        <w:rPr>
          <w:lang w:val="bg-BG"/>
        </w:rPr>
        <w:t>по-долу е</w:t>
      </w:r>
      <w:r>
        <w:rPr>
          <w:lang w:val="bg-BG"/>
        </w:rPr>
        <w:t xml:space="preserve"> даден вида и формата на примерна таблица. Таблиците се именуват със центриран текст под тях, който съдържа кратко описание на предназначението на таблицата.</w:t>
      </w:r>
    </w:p>
    <w:p w:rsidR="00D257CC" w:rsidRDefault="00D257CC" w:rsidP="000D76F7">
      <w:pPr>
        <w:ind w:firstLine="720"/>
        <w:rPr>
          <w:lang w:val="bg-BG"/>
        </w:rPr>
      </w:pPr>
      <w:r>
        <w:rPr>
          <w:lang w:val="bg-BG"/>
        </w:rPr>
        <w:t>Пример</w:t>
      </w:r>
      <w:r w:rsidR="00A63F1A">
        <w:rPr>
          <w:lang w:val="bg-BG"/>
        </w:rPr>
        <w:t>:</w:t>
      </w:r>
    </w:p>
    <w:tbl>
      <w:tblPr>
        <w:tblW w:w="8640" w:type="dxa"/>
        <w:tblLook w:val="0220" w:firstRow="1" w:lastRow="0" w:firstColumn="0" w:lastColumn="0" w:noHBand="1" w:noVBand="0"/>
      </w:tblPr>
      <w:tblGrid>
        <w:gridCol w:w="3111"/>
        <w:gridCol w:w="5529"/>
      </w:tblGrid>
      <w:tr w:rsidR="00A63F1A" w:rsidRPr="00A63F1A" w:rsidTr="00D933B3">
        <w:trPr>
          <w:cantSplit/>
          <w:trHeight w:val="288"/>
          <w:tblHeader/>
        </w:trPr>
        <w:tc>
          <w:tcPr>
            <w:tcW w:w="3111" w:type="dxa"/>
            <w:tcBorders>
              <w:top w:val="single" w:sz="8" w:space="0" w:color="AED4B4" w:themeColor="accent2"/>
              <w:bottom w:val="single" w:sz="18" w:space="0" w:color="AED4B4" w:themeColor="accent2"/>
            </w:tcBorders>
            <w:shd w:val="clear" w:color="auto" w:fill="auto"/>
            <w:vAlign w:val="bottom"/>
          </w:tcPr>
          <w:p w:rsidR="00A63F1A" w:rsidRPr="00A63F1A" w:rsidRDefault="00A63F1A" w:rsidP="00A63F1A">
            <w:pPr>
              <w:spacing w:before="180" w:after="20" w:line="240" w:lineRule="auto"/>
              <w:outlineLvl w:val="6"/>
              <w:rPr>
                <w:rFonts w:asciiTheme="majorHAnsi" w:hAnsiTheme="majorHAnsi"/>
                <w:bCs/>
                <w:iCs/>
                <w:caps/>
                <w:color w:val="648DC6" w:themeColor="accent1"/>
                <w:spacing w:val="6"/>
                <w:szCs w:val="20"/>
                <w:lang w:val="bg-BG"/>
              </w:rPr>
            </w:pPr>
            <w:r w:rsidRPr="00A63F1A">
              <w:rPr>
                <w:rFonts w:asciiTheme="majorHAnsi" w:hAnsiTheme="majorHAnsi"/>
                <w:bCs/>
                <w:iCs/>
                <w:caps/>
                <w:color w:val="648DC6" w:themeColor="accent1"/>
                <w:spacing w:val="6"/>
                <w:szCs w:val="20"/>
                <w:lang w:val="bg-BG"/>
              </w:rPr>
              <w:t>Изисквания</w:t>
            </w:r>
          </w:p>
        </w:tc>
        <w:tc>
          <w:tcPr>
            <w:tcW w:w="5529" w:type="dxa"/>
            <w:tcBorders>
              <w:top w:val="single" w:sz="8" w:space="0" w:color="AED4B4" w:themeColor="accent2"/>
              <w:bottom w:val="single" w:sz="18" w:space="0" w:color="AED4B4" w:themeColor="accent2"/>
            </w:tcBorders>
            <w:shd w:val="clear" w:color="auto" w:fill="auto"/>
            <w:vAlign w:val="bottom"/>
          </w:tcPr>
          <w:p w:rsidR="00A63F1A" w:rsidRPr="00A63F1A" w:rsidRDefault="00A63F1A" w:rsidP="00A63F1A">
            <w:pPr>
              <w:spacing w:before="180" w:after="20" w:line="240" w:lineRule="auto"/>
              <w:outlineLvl w:val="6"/>
              <w:rPr>
                <w:rFonts w:asciiTheme="majorHAnsi" w:hAnsiTheme="majorHAnsi"/>
                <w:bCs/>
                <w:iCs/>
                <w:caps/>
                <w:color w:val="648DC6" w:themeColor="accent1"/>
                <w:spacing w:val="6"/>
                <w:szCs w:val="20"/>
                <w:lang w:val="bg-BG"/>
              </w:rPr>
            </w:pPr>
            <w:r w:rsidRPr="00A63F1A">
              <w:rPr>
                <w:rFonts w:asciiTheme="majorHAnsi" w:hAnsiTheme="majorHAnsi"/>
                <w:bCs/>
                <w:iCs/>
                <w:caps/>
                <w:color w:val="648DC6" w:themeColor="accent1"/>
                <w:spacing w:val="6"/>
                <w:szCs w:val="20"/>
                <w:lang w:val="bg-BG"/>
              </w:rPr>
              <w:t>Описание</w:t>
            </w:r>
          </w:p>
        </w:tc>
      </w:tr>
      <w:tr w:rsidR="00A63F1A" w:rsidRPr="00A63F1A" w:rsidTr="00D933B3">
        <w:trPr>
          <w:cantSplit/>
          <w:trHeight w:val="432"/>
        </w:trPr>
        <w:tc>
          <w:tcPr>
            <w:tcW w:w="3111" w:type="dxa"/>
            <w:tcBorders>
              <w:top w:val="single" w:sz="18" w:space="0" w:color="AED4B4" w:themeColor="accent2"/>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lastRenderedPageBreak/>
              <w:t>Работоспособност</w:t>
            </w:r>
          </w:p>
        </w:tc>
        <w:tc>
          <w:tcPr>
            <w:tcW w:w="5529" w:type="dxa"/>
            <w:tcBorders>
              <w:top w:val="single" w:sz="18" w:space="0" w:color="AED4B4" w:themeColor="accent2"/>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Сигурност</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Използваемост</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Тестируемост</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8" w:space="0" w:color="3C66A3" w:themeColor="accent1" w:themeShade="BF"/>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Еволюция</w:t>
            </w:r>
          </w:p>
        </w:tc>
        <w:tc>
          <w:tcPr>
            <w:tcW w:w="5529" w:type="dxa"/>
            <w:tcBorders>
              <w:top w:val="single" w:sz="8" w:space="0" w:color="3C66A3" w:themeColor="accent1" w:themeShade="BF"/>
              <w:bottom w:val="single" w:sz="8" w:space="0" w:color="3C66A3" w:themeColor="accent1" w:themeShade="BF"/>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r w:rsidR="00A63F1A" w:rsidRPr="00A63F1A" w:rsidTr="00D933B3">
        <w:trPr>
          <w:cantSplit/>
        </w:trPr>
        <w:tc>
          <w:tcPr>
            <w:tcW w:w="3111" w:type="dxa"/>
            <w:tcBorders>
              <w:top w:val="single" w:sz="8" w:space="0" w:color="3C66A3" w:themeColor="accent1" w:themeShade="BF"/>
              <w:bottom w:val="single" w:sz="12" w:space="0" w:color="AED4B4" w:themeColor="accent2"/>
            </w:tcBorders>
            <w:shd w:val="clear" w:color="auto" w:fill="DFE7F3" w:themeFill="accent1" w:themeFillTint="33"/>
          </w:tcPr>
          <w:p w:rsidR="00A63F1A" w:rsidRPr="00A63F1A" w:rsidRDefault="00A63F1A" w:rsidP="00A63F1A">
            <w:pPr>
              <w:spacing w:before="120" w:after="120" w:line="240" w:lineRule="auto"/>
              <w:outlineLvl w:val="7"/>
              <w:rPr>
                <w:rFonts w:asciiTheme="majorHAnsi" w:hAnsiTheme="majorHAnsi"/>
                <w:b/>
                <w:bCs/>
                <w:color w:val="404040" w:themeColor="text1" w:themeTint="BF"/>
                <w:sz w:val="20"/>
                <w:szCs w:val="20"/>
                <w:lang w:val="bg-BG"/>
              </w:rPr>
            </w:pPr>
            <w:r w:rsidRPr="00A63F1A">
              <w:rPr>
                <w:rFonts w:asciiTheme="majorHAnsi" w:hAnsiTheme="majorHAnsi"/>
                <w:b/>
                <w:bCs/>
                <w:color w:val="404040" w:themeColor="text1" w:themeTint="BF"/>
                <w:sz w:val="20"/>
                <w:szCs w:val="20"/>
                <w:lang w:val="bg-BG"/>
              </w:rPr>
              <w:t>Адаптация и самоадаптация</w:t>
            </w:r>
          </w:p>
        </w:tc>
        <w:tc>
          <w:tcPr>
            <w:tcW w:w="5529" w:type="dxa"/>
            <w:tcBorders>
              <w:top w:val="single" w:sz="8" w:space="0" w:color="3C66A3" w:themeColor="accent1" w:themeShade="BF"/>
              <w:bottom w:val="single" w:sz="12" w:space="0" w:color="AED4B4" w:themeColor="accent2"/>
            </w:tcBorders>
            <w:shd w:val="clear" w:color="auto" w:fill="auto"/>
          </w:tcPr>
          <w:p w:rsidR="00A63F1A" w:rsidRPr="00A63F1A" w:rsidRDefault="00A63F1A" w:rsidP="00A63F1A">
            <w:pPr>
              <w:spacing w:before="60" w:after="120" w:line="240" w:lineRule="auto"/>
              <w:outlineLvl w:val="7"/>
              <w:rPr>
                <w:rFonts w:asciiTheme="majorHAnsi" w:hAnsiTheme="majorHAnsi"/>
                <w:bCs/>
                <w:color w:val="404040" w:themeColor="text1" w:themeTint="BF"/>
                <w:sz w:val="20"/>
                <w:szCs w:val="20"/>
                <w:lang w:val="bg-BG"/>
              </w:rPr>
            </w:pPr>
          </w:p>
        </w:tc>
      </w:tr>
    </w:tbl>
    <w:p w:rsidR="00A63F1A" w:rsidRPr="00A63F1A" w:rsidRDefault="00A63F1A" w:rsidP="00A63F1A">
      <w:pPr>
        <w:jc w:val="center"/>
        <w:rPr>
          <w:lang w:val="bg-BG"/>
        </w:rPr>
      </w:pPr>
      <w:r>
        <w:rPr>
          <w:b/>
          <w:lang w:val="bg-BG"/>
        </w:rPr>
        <w:t>Таб.</w:t>
      </w:r>
      <w:r w:rsidRPr="00A63F1A">
        <w:rPr>
          <w:b/>
          <w:lang w:val="bg-BG"/>
        </w:rPr>
        <w:t xml:space="preserve"> 1</w:t>
      </w:r>
      <w:r>
        <w:rPr>
          <w:lang w:val="bg-BG"/>
        </w:rPr>
        <w:t xml:space="preserve">. </w:t>
      </w:r>
      <w:r w:rsidRPr="00A63F1A">
        <w:rPr>
          <w:i/>
          <w:lang w:val="bg-BG"/>
        </w:rPr>
        <w:t>Таблицата представлява пример за оформяне на таблица</w:t>
      </w:r>
    </w:p>
    <w:p w:rsidR="00A63F1A" w:rsidRDefault="00A63F1A" w:rsidP="000D76F7">
      <w:pPr>
        <w:ind w:firstLine="720"/>
        <w:rPr>
          <w:lang w:val="bg-BG"/>
        </w:rPr>
      </w:pPr>
      <w:r>
        <w:rPr>
          <w:lang w:val="bg-BG"/>
        </w:rPr>
        <w:t>Номерацията на таблиците се прави последователно в нарастващ ред на номерата като се започне от 1.</w:t>
      </w:r>
    </w:p>
    <w:p w:rsidR="000D76F7" w:rsidRDefault="00A63F1A" w:rsidP="000D76F7">
      <w:pPr>
        <w:pStyle w:val="Heading2"/>
        <w:rPr>
          <w:lang w:val="bg-BG"/>
        </w:rPr>
      </w:pPr>
      <w:bookmarkStart w:id="11" w:name="_Toc418974223"/>
      <w:r>
        <w:rPr>
          <w:lang w:val="bg-BG"/>
        </w:rPr>
        <w:t>Форматиране и подреждане на фигури</w:t>
      </w:r>
      <w:bookmarkEnd w:id="11"/>
    </w:p>
    <w:p w:rsidR="000D76F7" w:rsidRDefault="00A63F1A" w:rsidP="000D76F7">
      <w:pPr>
        <w:ind w:firstLine="720"/>
        <w:rPr>
          <w:lang w:val="bg-BG"/>
        </w:rPr>
      </w:pPr>
      <w:r>
        <w:rPr>
          <w:lang w:val="bg-BG"/>
        </w:rPr>
        <w:t>Използването на фигури, диаграми и схеми изисква те да бъдат номерирани и именувани по следния начин:</w:t>
      </w:r>
    </w:p>
    <w:p w:rsidR="00600ADA" w:rsidRDefault="00600ADA" w:rsidP="00600ADA">
      <w:pPr>
        <w:jc w:val="center"/>
        <w:rPr>
          <w:lang w:val="bg-BG"/>
        </w:rPr>
      </w:pPr>
      <w:r>
        <w:rPr>
          <w:noProof/>
          <w:lang w:val="bg-BG" w:eastAsia="bg-BG"/>
        </w:rPr>
        <w:drawing>
          <wp:inline distT="0" distB="0" distL="0" distR="0">
            <wp:extent cx="3248025" cy="2067909"/>
            <wp:effectExtent l="0" t="0" r="0" b="8890"/>
            <wp:docPr id="6" name="Picture 6" descr="The Ultimate Test: Turning Your Cool Idea Into a Great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Ultimate Test: Turning Your Cool Idea Into a Great Produ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8025" cy="2067909"/>
                    </a:xfrm>
                    <a:prstGeom prst="rect">
                      <a:avLst/>
                    </a:prstGeom>
                    <a:noFill/>
                    <a:ln>
                      <a:noFill/>
                    </a:ln>
                  </pic:spPr>
                </pic:pic>
              </a:graphicData>
            </a:graphic>
          </wp:inline>
        </w:drawing>
      </w:r>
    </w:p>
    <w:p w:rsidR="00A63F1A" w:rsidRPr="00A63F1A" w:rsidRDefault="00A63F1A" w:rsidP="00A63F1A">
      <w:pPr>
        <w:jc w:val="center"/>
        <w:rPr>
          <w:lang w:val="bg-BG"/>
        </w:rPr>
      </w:pPr>
      <w:r>
        <w:rPr>
          <w:b/>
          <w:lang w:val="bg-BG"/>
        </w:rPr>
        <w:t>Фиг.</w:t>
      </w:r>
      <w:r w:rsidRPr="00A63F1A">
        <w:rPr>
          <w:b/>
          <w:lang w:val="bg-BG"/>
        </w:rPr>
        <w:t xml:space="preserve"> 1</w:t>
      </w:r>
      <w:r>
        <w:rPr>
          <w:lang w:val="bg-BG"/>
        </w:rPr>
        <w:t xml:space="preserve">. </w:t>
      </w:r>
      <w:r>
        <w:rPr>
          <w:i/>
          <w:lang w:val="bg-BG"/>
        </w:rPr>
        <w:t>Фигура, демонстрираща номерацията и формата</w:t>
      </w:r>
    </w:p>
    <w:p w:rsidR="00A63F1A" w:rsidRDefault="00A63F1A" w:rsidP="00A63F1A">
      <w:pPr>
        <w:ind w:firstLine="720"/>
        <w:rPr>
          <w:lang w:val="bg-BG"/>
        </w:rPr>
      </w:pPr>
      <w:r>
        <w:rPr>
          <w:lang w:val="bg-BG"/>
        </w:rPr>
        <w:t>Номерацията на фигурите се прави последователно в нарастващ ред на номерата като се започне от 1.</w:t>
      </w:r>
    </w:p>
    <w:p w:rsidR="008764E4" w:rsidRDefault="008764E4" w:rsidP="00A63F1A">
      <w:pPr>
        <w:ind w:firstLine="720"/>
        <w:rPr>
          <w:lang w:val="bg-BG"/>
        </w:rPr>
      </w:pPr>
      <w:r>
        <w:rPr>
          <w:lang w:val="bg-BG"/>
        </w:rPr>
        <w:lastRenderedPageBreak/>
        <w:t>Фигурите се центрират в текстта. Около тях не с епоставя текст. Текстта предшества или следва фигурата.</w:t>
      </w:r>
    </w:p>
    <w:p w:rsidR="000D76F7" w:rsidRDefault="000D76F7" w:rsidP="000D76F7">
      <w:pPr>
        <w:pStyle w:val="Heading3"/>
        <w:rPr>
          <w:lang w:val="bg-BG"/>
        </w:rPr>
      </w:pPr>
      <w:bookmarkStart w:id="12" w:name="_Toc418974224"/>
      <w:r>
        <w:rPr>
          <w:lang w:val="bg-BG"/>
        </w:rPr>
        <w:t>Под под раздел</w:t>
      </w:r>
      <w:bookmarkEnd w:id="12"/>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3"/>
        <w:rPr>
          <w:lang w:val="bg-BG"/>
        </w:rPr>
      </w:pPr>
      <w:bookmarkStart w:id="13" w:name="_Toc418974225"/>
      <w:r>
        <w:rPr>
          <w:lang w:val="bg-BG"/>
        </w:rPr>
        <w:t>Под под раздел</w:t>
      </w:r>
      <w:bookmarkEnd w:id="13"/>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8D6F55" w:rsidRDefault="008D6F55" w:rsidP="008D6F55">
      <w:pPr>
        <w:pStyle w:val="Heading2"/>
        <w:rPr>
          <w:lang w:val="bg-BG"/>
        </w:rPr>
      </w:pPr>
      <w:bookmarkStart w:id="14" w:name="_Toc391304631"/>
      <w:bookmarkStart w:id="15" w:name="_Toc418974226"/>
      <w:r>
        <w:rPr>
          <w:lang w:val="bg-BG"/>
        </w:rPr>
        <w:lastRenderedPageBreak/>
        <w:t>Форматиране на програмен код</w:t>
      </w:r>
      <w:bookmarkEnd w:id="14"/>
      <w:bookmarkEnd w:id="15"/>
    </w:p>
    <w:p w:rsidR="008D6F55" w:rsidRDefault="008D6F55" w:rsidP="008D6F55">
      <w:pPr>
        <w:ind w:firstLine="720"/>
        <w:rPr>
          <w:lang w:val="bg-BG"/>
        </w:rPr>
      </w:pPr>
      <w:r>
        <w:rPr>
          <w:lang w:val="bg-BG"/>
        </w:rPr>
        <w:t xml:space="preserve">В есето се налага понякога да се добави програмен код или друг вид програмен текст – скриптов език, </w:t>
      </w:r>
      <w:r>
        <w:t xml:space="preserve">XML, HTML, CSS </w:t>
      </w:r>
      <w:r>
        <w:rPr>
          <w:lang w:val="bg-BG"/>
        </w:rPr>
        <w:t>и др.</w:t>
      </w:r>
    </w:p>
    <w:p w:rsidR="008D6F55" w:rsidRDefault="008D6F55" w:rsidP="008D6F55">
      <w:pPr>
        <w:ind w:firstLine="720"/>
        <w:rPr>
          <w:lang w:val="bg-BG"/>
        </w:rPr>
      </w:pPr>
      <w:r>
        <w:rPr>
          <w:lang w:val="bg-BG"/>
        </w:rPr>
        <w:t>Начините на форматиране са следните:</w:t>
      </w:r>
    </w:p>
    <w:p w:rsidR="008D6F55" w:rsidRDefault="008D6F55" w:rsidP="008D6F55">
      <w:pPr>
        <w:pStyle w:val="ListParagraph"/>
        <w:numPr>
          <w:ilvl w:val="0"/>
          <w:numId w:val="15"/>
        </w:numPr>
        <w:rPr>
          <w:lang w:val="bg-BG"/>
        </w:rPr>
      </w:pPr>
      <w:r>
        <w:rPr>
          <w:lang w:val="bg-BG"/>
        </w:rPr>
        <w:t>Поставяне на програмния код/текст като изображение</w:t>
      </w:r>
    </w:p>
    <w:p w:rsidR="008D6F55" w:rsidRDefault="008D6F55" w:rsidP="008D6F55">
      <w:pPr>
        <w:pStyle w:val="ListParagraph"/>
        <w:numPr>
          <w:ilvl w:val="0"/>
          <w:numId w:val="15"/>
        </w:numPr>
        <w:rPr>
          <w:lang w:val="bg-BG"/>
        </w:rPr>
      </w:pPr>
      <w:r>
        <w:rPr>
          <w:lang w:val="bg-BG"/>
        </w:rPr>
        <w:t>Поставяне на програмния код/текст като текст съ сспециализиран формат</w:t>
      </w:r>
    </w:p>
    <w:p w:rsidR="008D6F55" w:rsidRPr="00E6411B" w:rsidRDefault="008D6F55" w:rsidP="008D6F55">
      <w:pPr>
        <w:pStyle w:val="ListParagraph"/>
        <w:ind w:left="360"/>
        <w:rPr>
          <w:lang w:val="bg-BG"/>
        </w:rPr>
      </w:pPr>
    </w:p>
    <w:p w:rsidR="008D6F55" w:rsidRDefault="008D6F55" w:rsidP="008D6F55">
      <w:pPr>
        <w:pStyle w:val="Heading3"/>
        <w:rPr>
          <w:lang w:val="bg-BG"/>
        </w:rPr>
      </w:pPr>
      <w:bookmarkStart w:id="16" w:name="_Toc391304632"/>
      <w:bookmarkStart w:id="17" w:name="_Toc418974227"/>
      <w:r>
        <w:rPr>
          <w:lang w:val="bg-BG"/>
        </w:rPr>
        <w:t>Програмен текст като изображение</w:t>
      </w:r>
      <w:bookmarkEnd w:id="16"/>
      <w:bookmarkEnd w:id="17"/>
    </w:p>
    <w:p w:rsidR="008D6F55" w:rsidRDefault="008D6F55" w:rsidP="008D6F55">
      <w:pPr>
        <w:ind w:firstLine="720"/>
        <w:rPr>
          <w:lang w:val="bg-BG"/>
        </w:rPr>
      </w:pPr>
      <w:r>
        <w:rPr>
          <w:lang w:val="bg-BG"/>
        </w:rPr>
        <w:t>В този случай програмният код се форматира каакто фигура с изключение на названието. Пример:</w:t>
      </w:r>
    </w:p>
    <w:p w:rsidR="008D6F55" w:rsidRDefault="008D6F55" w:rsidP="008D6F55">
      <w:pPr>
        <w:jc w:val="center"/>
        <w:rPr>
          <w:lang w:val="bg-BG"/>
        </w:rPr>
      </w:pPr>
      <w:r>
        <w:rPr>
          <w:noProof/>
          <w:lang w:val="bg-BG" w:eastAsia="bg-BG"/>
        </w:rPr>
        <w:drawing>
          <wp:inline distT="0" distB="0" distL="0" distR="0">
            <wp:extent cx="4467225" cy="2486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7225" cy="2486025"/>
                    </a:xfrm>
                    <a:prstGeom prst="rect">
                      <a:avLst/>
                    </a:prstGeom>
                    <a:noFill/>
                    <a:ln>
                      <a:noFill/>
                    </a:ln>
                  </pic:spPr>
                </pic:pic>
              </a:graphicData>
            </a:graphic>
          </wp:inline>
        </w:drawing>
      </w:r>
    </w:p>
    <w:p w:rsidR="008D6F55" w:rsidRPr="00E6411B" w:rsidRDefault="008D6F55" w:rsidP="008D6F55">
      <w:pPr>
        <w:jc w:val="center"/>
        <w:rPr>
          <w:lang w:val="bg-BG"/>
        </w:rPr>
      </w:pPr>
      <w:r>
        <w:rPr>
          <w:b/>
          <w:lang w:val="bg-BG"/>
        </w:rPr>
        <w:t>Листинг.</w:t>
      </w:r>
      <w:r w:rsidRPr="00A63F1A">
        <w:rPr>
          <w:b/>
          <w:lang w:val="bg-BG"/>
        </w:rPr>
        <w:t xml:space="preserve"> 1</w:t>
      </w:r>
      <w:r>
        <w:rPr>
          <w:lang w:val="bg-BG"/>
        </w:rPr>
        <w:t xml:space="preserve">. </w:t>
      </w:r>
      <w:r>
        <w:rPr>
          <w:i/>
          <w:lang w:val="bg-BG"/>
        </w:rPr>
        <w:t xml:space="preserve">Грешки в оператор </w:t>
      </w:r>
      <w:r>
        <w:rPr>
          <w:i/>
        </w:rPr>
        <w:t xml:space="preserve">if </w:t>
      </w:r>
      <w:r>
        <w:rPr>
          <w:i/>
          <w:lang w:val="bg-BG"/>
        </w:rPr>
        <w:t>по отношение на оператор за присвояване и операцията за равенство</w:t>
      </w:r>
    </w:p>
    <w:p w:rsidR="008D6F55" w:rsidRDefault="008D6F55" w:rsidP="008D6F55">
      <w:pPr>
        <w:pStyle w:val="Heading3"/>
        <w:rPr>
          <w:lang w:val="bg-BG"/>
        </w:rPr>
      </w:pPr>
      <w:bookmarkStart w:id="18" w:name="_Toc391304633"/>
      <w:bookmarkStart w:id="19" w:name="_Toc418974228"/>
      <w:r>
        <w:rPr>
          <w:lang w:val="bg-BG"/>
        </w:rPr>
        <w:t>Програмен код като текст</w:t>
      </w:r>
      <w:bookmarkEnd w:id="18"/>
      <w:bookmarkEnd w:id="19"/>
    </w:p>
    <w:p w:rsidR="008D6F55" w:rsidRDefault="008D6F55" w:rsidP="008D6F55">
      <w:pPr>
        <w:ind w:firstLine="720"/>
        <w:rPr>
          <w:lang w:val="bg-BG"/>
        </w:rPr>
      </w:pPr>
      <w:r>
        <w:rPr>
          <w:lang w:val="bg-BG"/>
        </w:rPr>
        <w:t>Програмния код се форматира със стила .... А под него се поставя отново означение с Листинг.</w:t>
      </w:r>
    </w:p>
    <w:p w:rsidR="008D6F55" w:rsidRDefault="008D6F55" w:rsidP="008D6F55">
      <w:pPr>
        <w:ind w:firstLine="720"/>
        <w:rPr>
          <w:lang w:val="bg-BG"/>
        </w:rPr>
      </w:pPr>
      <w:r>
        <w:rPr>
          <w:lang w:val="bg-BG"/>
        </w:rPr>
        <w:t>Пример:</w:t>
      </w:r>
    </w:p>
    <w:p w:rsidR="008D6F55" w:rsidRPr="009E5D8E" w:rsidRDefault="008D6F55" w:rsidP="008D6F55">
      <w:pPr>
        <w:pStyle w:val="Code"/>
      </w:pPr>
      <w:r w:rsidRPr="009E5D8E">
        <w:lastRenderedPageBreak/>
        <w:t>if (x==y) {</w:t>
      </w:r>
    </w:p>
    <w:p w:rsidR="008D6F55" w:rsidRPr="009E5D8E" w:rsidRDefault="008D6F55" w:rsidP="008D6F55">
      <w:pPr>
        <w:pStyle w:val="Code"/>
        <w:ind w:firstLine="720"/>
      </w:pPr>
      <w:r w:rsidRPr="009E5D8E">
        <w:t>x = x + y;</w:t>
      </w:r>
    </w:p>
    <w:p w:rsidR="008D6F55" w:rsidRPr="009E5D8E" w:rsidRDefault="008D6F55" w:rsidP="008D6F55">
      <w:pPr>
        <w:pStyle w:val="Code"/>
      </w:pPr>
      <w:r w:rsidRPr="009E5D8E">
        <w:t>}</w:t>
      </w:r>
    </w:p>
    <w:p w:rsidR="008D6F55" w:rsidRPr="00E6411B" w:rsidRDefault="008D6F55" w:rsidP="008D6F55">
      <w:pPr>
        <w:jc w:val="center"/>
        <w:rPr>
          <w:lang w:val="bg-BG"/>
        </w:rPr>
      </w:pPr>
      <w:r>
        <w:rPr>
          <w:b/>
          <w:lang w:val="bg-BG"/>
        </w:rPr>
        <w:t>Листинг. 2</w:t>
      </w:r>
      <w:r>
        <w:rPr>
          <w:lang w:val="bg-BG"/>
        </w:rPr>
        <w:t xml:space="preserve">. </w:t>
      </w:r>
      <w:r>
        <w:rPr>
          <w:i/>
          <w:lang w:val="bg-BG"/>
        </w:rPr>
        <w:t xml:space="preserve">Грешки в оператор </w:t>
      </w:r>
      <w:r>
        <w:rPr>
          <w:i/>
        </w:rPr>
        <w:t xml:space="preserve">if </w:t>
      </w:r>
      <w:r>
        <w:rPr>
          <w:i/>
          <w:lang w:val="bg-BG"/>
        </w:rPr>
        <w:t>по отношение на оператор за присвояване и операцията за равенство</w:t>
      </w:r>
    </w:p>
    <w:p w:rsidR="008D6F55" w:rsidRDefault="008D6F55" w:rsidP="008D6F55">
      <w:pPr>
        <w:pStyle w:val="Heading2"/>
        <w:rPr>
          <w:lang w:val="bg-BG"/>
        </w:rPr>
      </w:pPr>
      <w:bookmarkStart w:id="20" w:name="_Toc391304634"/>
      <w:bookmarkStart w:id="21" w:name="_Toc418974229"/>
      <w:r>
        <w:rPr>
          <w:lang w:val="bg-BG"/>
        </w:rPr>
        <w:t xml:space="preserve">Предаване на </w:t>
      </w:r>
      <w:bookmarkEnd w:id="20"/>
      <w:r>
        <w:rPr>
          <w:lang w:val="bg-BG"/>
        </w:rPr>
        <w:t>проекта</w:t>
      </w:r>
      <w:bookmarkEnd w:id="21"/>
    </w:p>
    <w:p w:rsidR="008D6F55" w:rsidRPr="006A7709" w:rsidRDefault="008D6F55" w:rsidP="008D6F55">
      <w:pPr>
        <w:ind w:firstLine="720"/>
      </w:pPr>
      <w:r>
        <w:rPr>
          <w:lang w:val="bg-BG"/>
        </w:rPr>
        <w:t>Проекта се предава в електронен вид след щателен оглед за спазване на форматирането на текстта съгласно изикванията на този темплейт по електронната поща.  След проверка и коментар от страна на проверяващия проекта се коригира, допълва  или се разработват допълнително негови отделни елементи. След което се изпраща отново по електронната</w:t>
      </w:r>
      <w:r>
        <w:t xml:space="preserve"> </w:t>
      </w:r>
      <w:r>
        <w:rPr>
          <w:lang w:val="bg-BG"/>
        </w:rPr>
        <w:t xml:space="preserve">поща в екетронен формат на </w:t>
      </w:r>
      <w:r>
        <w:t>Microsoft Word.</w:t>
      </w:r>
    </w:p>
    <w:p w:rsidR="000D76F7" w:rsidRDefault="000D76F7" w:rsidP="000D76F7">
      <w:pPr>
        <w:pStyle w:val="Heading3"/>
        <w:rPr>
          <w:lang w:val="bg-BG"/>
        </w:rPr>
      </w:pPr>
      <w:bookmarkStart w:id="22" w:name="_Toc418974230"/>
      <w:r>
        <w:rPr>
          <w:lang w:val="bg-BG"/>
        </w:rPr>
        <w:t>Под под раздел</w:t>
      </w:r>
      <w:bookmarkEnd w:id="22"/>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3"/>
        <w:rPr>
          <w:lang w:val="bg-BG"/>
        </w:rPr>
      </w:pPr>
      <w:bookmarkStart w:id="23" w:name="_Toc418974231"/>
      <w:r>
        <w:rPr>
          <w:lang w:val="bg-BG"/>
        </w:rPr>
        <w:t>Под под раздел</w:t>
      </w:r>
      <w:bookmarkEnd w:id="23"/>
    </w:p>
    <w:p w:rsidR="000D76F7" w:rsidRDefault="000D76F7" w:rsidP="000D76F7">
      <w:pPr>
        <w:ind w:firstLine="720"/>
        <w:rPr>
          <w:lang w:val="bg-BG"/>
        </w:rPr>
      </w:pPr>
      <w:r>
        <w:rPr>
          <w:lang w:val="bg-BG"/>
        </w:rPr>
        <w:lastRenderedPageBreak/>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0D76F7" w:rsidRDefault="000D76F7" w:rsidP="000D76F7">
      <w:pPr>
        <w:pStyle w:val="Heading4"/>
        <w:rPr>
          <w:lang w:val="bg-BG"/>
        </w:rPr>
      </w:pPr>
      <w:r>
        <w:rPr>
          <w:lang w:val="bg-BG"/>
        </w:rPr>
        <w:t>Под под под раздел</w:t>
      </w:r>
    </w:p>
    <w:p w:rsidR="000D76F7" w:rsidRDefault="000D76F7" w:rsidP="000D76F7">
      <w:pPr>
        <w:ind w:firstLine="720"/>
        <w:rPr>
          <w:lang w:val="bg-BG"/>
        </w:rPr>
      </w:pPr>
      <w:r>
        <w:rPr>
          <w:lang w:val="bg-BG"/>
        </w:rPr>
        <w:t xml:space="preserve">Това е текст формиран в цялостен параграф Това е текст формиран в цялостен параграф  Това е текст формиран в цялостен параграф Това е текст формиран в цялостен параграф </w:t>
      </w:r>
    </w:p>
    <w:p w:rsidR="008D6F55" w:rsidRDefault="008D6F55" w:rsidP="008D6F55">
      <w:pPr>
        <w:pStyle w:val="Heading2"/>
        <w:rPr>
          <w:lang w:val="bg-BG"/>
        </w:rPr>
      </w:pPr>
      <w:bookmarkStart w:id="24" w:name="_Toc418974232"/>
      <w:r>
        <w:rPr>
          <w:lang w:val="bg-BG"/>
        </w:rPr>
        <w:t>Защита на проекта</w:t>
      </w:r>
      <w:bookmarkEnd w:id="24"/>
    </w:p>
    <w:p w:rsidR="008D6F55" w:rsidRDefault="008D6F55" w:rsidP="008D6F55">
      <w:pPr>
        <w:ind w:firstLine="720"/>
        <w:rPr>
          <w:lang w:val="bg-BG"/>
        </w:rPr>
      </w:pPr>
      <w:r>
        <w:rPr>
          <w:lang w:val="bg-BG"/>
        </w:rPr>
        <w:t xml:space="preserve">Проектът се защитава чрез презентация. Презентацията се приготвя предварително чрез използване на </w:t>
      </w:r>
      <w:r>
        <w:t xml:space="preserve">Microsoft PowerPoint </w:t>
      </w:r>
      <w:r>
        <w:rPr>
          <w:lang w:val="bg-BG"/>
        </w:rPr>
        <w:t>или друг подходящ софтуер за създаване н презентации.</w:t>
      </w:r>
    </w:p>
    <w:p w:rsidR="008D6F55" w:rsidRDefault="008D6F55" w:rsidP="008D6F55">
      <w:pPr>
        <w:ind w:firstLine="720"/>
        <w:rPr>
          <w:lang w:val="bg-BG"/>
        </w:rPr>
      </w:pPr>
      <w:r>
        <w:rPr>
          <w:lang w:val="bg-BG"/>
        </w:rPr>
        <w:t xml:space="preserve">За представяне на проекта чрез подготвената презентация </w:t>
      </w:r>
      <w:r w:rsidR="00111521">
        <w:rPr>
          <w:lang w:val="bg-BG"/>
        </w:rPr>
        <w:t>се отделят 10 минути в които всеки един от екипа прави представяне на частта от проекта, която е разработил.</w:t>
      </w:r>
    </w:p>
    <w:p w:rsidR="00111521" w:rsidRPr="008D6F55" w:rsidRDefault="00111521" w:rsidP="008D6F55">
      <w:pPr>
        <w:ind w:firstLine="720"/>
        <w:rPr>
          <w:lang w:val="bg-BG"/>
        </w:rPr>
      </w:pPr>
      <w:r>
        <w:rPr>
          <w:lang w:val="bg-BG"/>
        </w:rPr>
        <w:t>По време на презентацията се говори по слайдовете. НЕ се позволява да се чете от допълнителни материали – листове, телефон, таблет и др.</w:t>
      </w:r>
    </w:p>
    <w:p w:rsidR="00600ADA" w:rsidRDefault="00600ADA" w:rsidP="000D76F7">
      <w:pPr>
        <w:ind w:firstLine="720"/>
        <w:rPr>
          <w:lang w:val="bg-BG"/>
        </w:rPr>
      </w:pPr>
    </w:p>
    <w:p w:rsidR="00600ADA" w:rsidRDefault="00600ADA" w:rsidP="00111521">
      <w:pPr>
        <w:rPr>
          <w:lang w:val="bg-BG"/>
        </w:rPr>
      </w:pPr>
    </w:p>
    <w:p w:rsidR="000D76F7" w:rsidRDefault="000D76F7" w:rsidP="000D76F7">
      <w:pPr>
        <w:pStyle w:val="Heading1"/>
        <w:numPr>
          <w:ilvl w:val="0"/>
          <w:numId w:val="0"/>
        </w:numPr>
        <w:ind w:left="720" w:hanging="720"/>
        <w:rPr>
          <w:lang w:val="bg-BG"/>
        </w:rPr>
      </w:pPr>
      <w:bookmarkStart w:id="25" w:name="_Toc418974233"/>
      <w:r>
        <w:rPr>
          <w:lang w:val="bg-BG"/>
        </w:rPr>
        <w:t>Библиография</w:t>
      </w:r>
      <w:bookmarkEnd w:id="25"/>
    </w:p>
    <w:p w:rsidR="00600ADA" w:rsidRDefault="00600ADA" w:rsidP="00A63F1A">
      <w:pPr>
        <w:ind w:left="1080" w:hanging="1080"/>
        <w:rPr>
          <w:lang w:val="bg-BG"/>
        </w:rPr>
      </w:pPr>
      <w:r>
        <w:rPr>
          <w:lang w:val="bg-BG"/>
        </w:rPr>
        <w:lastRenderedPageBreak/>
        <w:t>Запова на нова страница.</w:t>
      </w:r>
    </w:p>
    <w:p w:rsidR="00A63F1A" w:rsidRDefault="00A63F1A" w:rsidP="00A63F1A">
      <w:pPr>
        <w:ind w:left="1080" w:hanging="1080"/>
      </w:pPr>
      <w:r>
        <w:rPr>
          <w:lang w:val="bg-BG"/>
        </w:rPr>
        <w:t xml:space="preserve">Библиографията се формира по следния начин – цитиран в начупени скоби </w:t>
      </w:r>
      <w:r>
        <w:t xml:space="preserve">[  ] </w:t>
      </w:r>
      <w:r>
        <w:rPr>
          <w:lang w:val="bg-BG"/>
        </w:rPr>
        <w:t>се поставя следния текст:</w:t>
      </w:r>
    </w:p>
    <w:p w:rsidR="00A63F1A" w:rsidRDefault="00A63F1A" w:rsidP="00A63F1A">
      <w:pPr>
        <w:ind w:left="1080" w:hanging="1080"/>
        <w:rPr>
          <w:lang w:val="bg-BG"/>
        </w:rPr>
      </w:pPr>
      <w:r w:rsidRPr="001544EA">
        <w:t>[Asi02]</w:t>
      </w:r>
      <w:r w:rsidRPr="001544EA">
        <w:tab/>
        <w:t>Nadim Asif, “Architecture Recovery”, In the Proc. of International Conference of Information and Knowledge Enginee</w:t>
      </w:r>
      <w:r>
        <w:t>ring (IKE’02), lasVegas, 2002.</w:t>
      </w:r>
    </w:p>
    <w:p w:rsidR="00A63F1A" w:rsidRDefault="00A63F1A" w:rsidP="00A63F1A">
      <w:pPr>
        <w:ind w:left="1080" w:hanging="1080"/>
      </w:pPr>
      <w:r>
        <w:t>[Gar00]</w:t>
      </w:r>
      <w:r>
        <w:tab/>
        <w:t>D. Garlan, “Software Architecture: A Roadmap,” Proc. Int’l Conf. Software Eng., pp. 91-101, 2000.</w:t>
      </w:r>
    </w:p>
    <w:p w:rsidR="00A63F1A" w:rsidRPr="00603ED7" w:rsidRDefault="00A63F1A" w:rsidP="00A63F1A">
      <w:pPr>
        <w:ind w:left="1080" w:hanging="1080"/>
        <w:rPr>
          <w:lang w:val="bg-BG"/>
        </w:rPr>
      </w:pPr>
    </w:p>
    <w:p w:rsidR="00A63F1A" w:rsidRDefault="00A63F1A" w:rsidP="00A63F1A">
      <w:pPr>
        <w:ind w:left="1080" w:hanging="1080"/>
        <w:rPr>
          <w:lang w:val="bg-BG"/>
        </w:rPr>
      </w:pPr>
      <w:r>
        <w:rPr>
          <w:lang w:val="bg-BG"/>
        </w:rPr>
        <w:t>Ако автора е един се вземат първите три букви н фамилията след това се слагат двете последни цифри от годината на излизане  на публикацията</w:t>
      </w:r>
    </w:p>
    <w:p w:rsidR="00A63F1A" w:rsidRDefault="00A63F1A" w:rsidP="00A63F1A">
      <w:pPr>
        <w:ind w:left="1080" w:hanging="1080"/>
        <w:rPr>
          <w:lang w:val="bg-BG"/>
        </w:rPr>
      </w:pPr>
    </w:p>
    <w:p w:rsidR="00A63F1A" w:rsidRPr="00603ED7" w:rsidRDefault="00A63F1A" w:rsidP="00A63F1A">
      <w:pPr>
        <w:ind w:left="1080" w:hanging="1080"/>
        <w:rPr>
          <w:lang w:val="bg-BG"/>
        </w:rPr>
      </w:pPr>
      <w:r>
        <w:rPr>
          <w:lang w:val="bg-BG"/>
        </w:rPr>
        <w:t>Ако авторите са двам или трима се взимат първите им букви на фамилиите и се поставят последните две цифри от годината на излизане на публикацията</w:t>
      </w:r>
    </w:p>
    <w:p w:rsidR="00A63F1A" w:rsidRDefault="00A63F1A" w:rsidP="00A63F1A">
      <w:pPr>
        <w:ind w:left="1080" w:hanging="1080"/>
      </w:pPr>
      <w:r>
        <w:t>[LB85]</w:t>
      </w:r>
      <w:r>
        <w:tab/>
        <w:t>M. Lehman and L. Belady, Program Evolution: Processes of Software Change. London Academic Press, 1985.</w:t>
      </w:r>
    </w:p>
    <w:p w:rsidR="00A63F1A" w:rsidRPr="001544EA" w:rsidRDefault="00A63F1A" w:rsidP="00A63F1A">
      <w:pPr>
        <w:ind w:left="1080" w:hanging="1080"/>
      </w:pPr>
      <w:r>
        <w:t>[JRL00]</w:t>
      </w:r>
      <w:r>
        <w:tab/>
        <w:t>M. Jazayeri, A, Ran, F. van der Linden, Software Architecture for Product Families Principles and Practice, Addison Wesley, 2000.</w:t>
      </w:r>
    </w:p>
    <w:p w:rsidR="00A63F1A" w:rsidRDefault="00A63F1A" w:rsidP="00A63F1A">
      <w:pPr>
        <w:ind w:left="1080" w:hanging="1080"/>
        <w:rPr>
          <w:lang w:val="bg-BG"/>
        </w:rPr>
      </w:pPr>
      <w:r>
        <w:t>[GAO09]</w:t>
      </w:r>
      <w:r>
        <w:tab/>
        <w:t>D. Garlan, R. Allen, and J. Ockerbloom, “Architectural Mismatch: Why Reuse Is So Hard,” IEEE Software, vol. 26, no. 4, pp. 66-69, Nov. 2009.</w:t>
      </w:r>
    </w:p>
    <w:p w:rsidR="00A63F1A" w:rsidRDefault="00A63F1A" w:rsidP="00A63F1A">
      <w:pPr>
        <w:ind w:left="1080" w:hanging="1080"/>
        <w:rPr>
          <w:lang w:val="bg-BG"/>
        </w:rPr>
      </w:pPr>
    </w:p>
    <w:p w:rsidR="00A63F1A" w:rsidRDefault="00A63F1A" w:rsidP="00A63F1A">
      <w:pPr>
        <w:ind w:left="1080" w:hanging="1080"/>
        <w:rPr>
          <w:lang w:val="bg-BG"/>
        </w:rPr>
      </w:pPr>
      <w:r>
        <w:rPr>
          <w:lang w:val="bg-BG"/>
        </w:rPr>
        <w:t>Ако авторите са повече от трима се взимат първите букви от фамилните имена на първите двама автори, след това се поставя + и след това последните две цифриот годината на издаване н апубликацията</w:t>
      </w:r>
    </w:p>
    <w:p w:rsidR="00A63F1A" w:rsidRDefault="00A63F1A" w:rsidP="00A63F1A">
      <w:pPr>
        <w:ind w:left="1080" w:hanging="1080"/>
        <w:rPr>
          <w:lang w:val="bg-BG"/>
        </w:rPr>
      </w:pPr>
      <w:r>
        <w:lastRenderedPageBreak/>
        <w:t>[KM+06]</w:t>
      </w:r>
      <w:r>
        <w:tab/>
      </w:r>
      <w:r w:rsidRPr="003F4E6A">
        <w:t>J. Knodel, D. Muthig, M. Naab, and M. Lindvall, “Static Evaluation of Software Architectures,” Proc. Conf. Software Maintenance and Reeng., pp. 279-294, 2006.</w:t>
      </w:r>
    </w:p>
    <w:p w:rsidR="00A63F1A" w:rsidRDefault="00A63F1A" w:rsidP="00A63F1A">
      <w:pPr>
        <w:ind w:left="1080" w:hanging="1080"/>
      </w:pPr>
      <w:r>
        <w:t>[GP+09a</w:t>
      </w:r>
      <w:r w:rsidRPr="00461AA1">
        <w:t>]</w:t>
      </w:r>
      <w:r w:rsidRPr="00461AA1">
        <w:tab/>
        <w:t>Joshua Garcia , Daniel Popescu , George Edwards , Nenad Medvidovic, Identifying Architectural Bad Smells, Proceedings of the 2009 European Conference on Software Maintenance and Reengineering, p.255-258, March 24-27, 2009  [doi&gt;10.1109/CSMR.2009.59]</w:t>
      </w:r>
    </w:p>
    <w:p w:rsidR="00A63F1A" w:rsidRDefault="00A63F1A" w:rsidP="00A63F1A">
      <w:pPr>
        <w:ind w:left="1080" w:hanging="1080"/>
        <w:rPr>
          <w:lang w:val="bg-BG"/>
        </w:rPr>
      </w:pPr>
      <w:r>
        <w:t>[GP+09b]</w:t>
      </w:r>
      <w:r>
        <w:tab/>
      </w:r>
      <w:r w:rsidRPr="00461AA1">
        <w:t>Joshua Garcia, Daniel Popescu, George Edwards and Nenad Medvidovic. Toward a Catalogue of Architectural Bad Smells. Proceedings of the Fifth International Conference on the Quality of Software Architectures (QoSA 2009), East Stroudsburg, Pennsylvania, USA, June 2009</w:t>
      </w:r>
      <w:r>
        <w:t>.</w:t>
      </w:r>
    </w:p>
    <w:p w:rsidR="00A63F1A" w:rsidRDefault="00A63F1A" w:rsidP="00A63F1A">
      <w:pPr>
        <w:ind w:left="1080" w:hanging="1080"/>
        <w:rPr>
          <w:lang w:val="bg-BG"/>
        </w:rPr>
      </w:pPr>
    </w:p>
    <w:p w:rsidR="00A63F1A" w:rsidRDefault="00A63F1A" w:rsidP="00A63F1A">
      <w:pPr>
        <w:ind w:left="1080" w:hanging="1080"/>
        <w:rPr>
          <w:lang w:val="bg-BG"/>
        </w:rPr>
      </w:pPr>
      <w:r>
        <w:rPr>
          <w:lang w:val="bg-BG"/>
        </w:rPr>
        <w:t xml:space="preserve">Ако две публикации с един и същи автори в една и съща година има няколко две три и повече след цифрите на годината се добавя последователно </w:t>
      </w:r>
      <w:r>
        <w:t xml:space="preserve">a,b,c </w:t>
      </w:r>
      <w:r>
        <w:rPr>
          <w:lang w:val="bg-BG"/>
        </w:rPr>
        <w:t>и т.н. както по-горе</w:t>
      </w:r>
    </w:p>
    <w:p w:rsidR="00A63F1A" w:rsidRDefault="00A63F1A" w:rsidP="00A63F1A">
      <w:pPr>
        <w:ind w:left="1080" w:hanging="1080"/>
        <w:rPr>
          <w:lang w:val="bg-BG"/>
        </w:rPr>
      </w:pPr>
    </w:p>
    <w:p w:rsidR="00A63F1A" w:rsidRPr="00603ED7" w:rsidRDefault="00A63F1A" w:rsidP="00A63F1A">
      <w:pPr>
        <w:ind w:left="1080" w:hanging="1080"/>
        <w:rPr>
          <w:lang w:val="bg-BG"/>
        </w:rPr>
      </w:pPr>
      <w:r>
        <w:rPr>
          <w:lang w:val="bg-BG"/>
        </w:rPr>
        <w:t>Примери:</w:t>
      </w:r>
    </w:p>
    <w:p w:rsidR="00A63F1A" w:rsidRDefault="00A63F1A" w:rsidP="00A63F1A">
      <w:pPr>
        <w:ind w:left="1080" w:hanging="1080"/>
      </w:pPr>
      <w:r>
        <w:t>[Hol01]</w:t>
      </w:r>
      <w:r>
        <w:tab/>
        <w:t>R. Holt, “Sofware Architecture as a Shared Mental Model,” Proc. ASERC Workshop Software Architecture, 2001.</w:t>
      </w:r>
    </w:p>
    <w:p w:rsidR="00A63F1A" w:rsidRDefault="00A63F1A" w:rsidP="00A63F1A">
      <w:pPr>
        <w:ind w:left="1080" w:hanging="1080"/>
      </w:pPr>
      <w:r w:rsidRPr="002161B9">
        <w:t>[MEG03]</w:t>
      </w:r>
      <w:r w:rsidRPr="002161B9">
        <w:tab/>
        <w:t>N. Medvidovic, A. Egyed, and P. Gruenbacher, “Stemming Architectural Erosion by Architectural Discovery and Recovery,” Proc. Int’l Workshop from Software Requirements to Architectures, 2003.</w:t>
      </w:r>
    </w:p>
    <w:p w:rsidR="00A63F1A" w:rsidRPr="00FA3D44" w:rsidRDefault="00A63F1A" w:rsidP="00A63F1A">
      <w:pPr>
        <w:ind w:left="1080" w:hanging="1080"/>
      </w:pPr>
      <w:r>
        <w:t>[MMP00]</w:t>
      </w:r>
      <w:r>
        <w:tab/>
        <w:t>N. R. Mehta, N. Medvidovic, and S. Phadke. Towards a taxonomy of software connectors. In Proc. of the 22nd Int. Conf. on Software Engineering, 2000.</w:t>
      </w:r>
    </w:p>
    <w:p w:rsidR="00A63F1A" w:rsidRDefault="00A63F1A" w:rsidP="00A63F1A">
      <w:pPr>
        <w:ind w:left="1080" w:hanging="1080"/>
      </w:pPr>
      <w:r>
        <w:t>[PW92]</w:t>
      </w:r>
      <w:r>
        <w:tab/>
        <w:t>D.E. Perry and A.L. Wolf, “Foundations for the Study of Software Architecture,” ACM SIGSOFT Software Eng. Notes, vol. 17, no. 4, pp. 40-52, 1992.</w:t>
      </w:r>
    </w:p>
    <w:p w:rsidR="00A63F1A" w:rsidRDefault="00A63F1A" w:rsidP="00A63F1A">
      <w:pPr>
        <w:ind w:left="1080" w:hanging="1080"/>
      </w:pPr>
      <w:r>
        <w:lastRenderedPageBreak/>
        <w:t>[Riv04]</w:t>
      </w:r>
      <w:r>
        <w:tab/>
        <w:t>C. Riva, “View-Based Software Architecture Reconstruction,” PhD thesis, Technical Univ. of Vienna, 2004.</w:t>
      </w:r>
    </w:p>
    <w:p w:rsidR="00A63F1A" w:rsidRPr="000E230B" w:rsidRDefault="00A63F1A" w:rsidP="00A63F1A">
      <w:pPr>
        <w:ind w:left="1080" w:hanging="1080"/>
      </w:pPr>
      <w:r>
        <w:t>[TMD08]</w:t>
      </w:r>
      <w:r>
        <w:tab/>
        <w:t>R. Taylor, N. Medvidovic, and E. Dashofy. Software Architecture: Foundations, Theory, and Practice. John Wiley &amp; Sons, 2008.</w:t>
      </w:r>
    </w:p>
    <w:p w:rsidR="00A63F1A" w:rsidRDefault="00A63F1A" w:rsidP="00A63F1A">
      <w:pPr>
        <w:ind w:left="1080" w:hanging="1080"/>
      </w:pPr>
      <w:r>
        <w:t>[WPM10]</w:t>
      </w:r>
      <w:r>
        <w:tab/>
      </w:r>
      <w:r w:rsidRPr="00461AA1">
        <w:t>David Woollard, Chris A. Mattmann, Daniel Popescu, and Nenad Medvidovic. KADRE: Domain-specific architectural recovery for scientific software systems, 25th IEEE/ACM International Conference on Automated Software Engineering, 2010.</w:t>
      </w:r>
    </w:p>
    <w:p w:rsidR="00A63F1A" w:rsidRDefault="00A63F1A" w:rsidP="00A63F1A">
      <w:pPr>
        <w:ind w:left="1080" w:hanging="1080"/>
      </w:pPr>
    </w:p>
    <w:p w:rsidR="00A63F1A" w:rsidRDefault="00A63F1A" w:rsidP="00A63F1A">
      <w:pPr>
        <w:ind w:left="1080" w:hanging="1080"/>
      </w:pPr>
      <w:r>
        <w:t>[MK96]</w:t>
      </w:r>
      <w:r>
        <w:tab/>
        <w:t>N.C. Mendonc¸a and J. Kramer, “Requirements for an Effective Architecture Recovery Framework,” Proc. Int’l Software Architecture Workshop, pp. 101-105, 1996.</w:t>
      </w:r>
    </w:p>
    <w:p w:rsidR="00A63F1A" w:rsidRDefault="00A63F1A" w:rsidP="00A63F1A">
      <w:pPr>
        <w:ind w:left="1080" w:hanging="1080"/>
      </w:pPr>
      <w:r>
        <w:t>[OSV02]</w:t>
      </w:r>
      <w:r>
        <w:tab/>
        <w:t>L. O’Brien, C. Stoermer, and C. Verhoef, “Software Architecture Reconstruction: Practice Needs and Current Approaches,” Technical Report CMU/SEI-2002-TR-024, Carnegie Mellon Univ., 2002.</w:t>
      </w:r>
    </w:p>
    <w:p w:rsidR="00A63F1A" w:rsidRDefault="00A63F1A" w:rsidP="00A63F1A">
      <w:pPr>
        <w:ind w:left="1080" w:hanging="1080"/>
      </w:pPr>
      <w:r>
        <w:t>[DP09]</w:t>
      </w:r>
      <w:r>
        <w:tab/>
      </w:r>
      <w:r w:rsidRPr="00146D8D">
        <w:t>Stephane Ducasse, Damien Pollet, "Software Architecture Reconstruction: A Process-Oriented Taxonomy," IEEE Transactions on Software Engineering, vol. 35, no. 4,</w:t>
      </w:r>
      <w:r>
        <w:t xml:space="preserve"> pp. 573-591, July/August, 2009</w:t>
      </w:r>
    </w:p>
    <w:p w:rsidR="00A63F1A" w:rsidRDefault="00A63F1A" w:rsidP="00A63F1A">
      <w:pPr>
        <w:ind w:left="1080" w:hanging="1080"/>
      </w:pPr>
      <w:r>
        <w:t>[Deu02]</w:t>
      </w:r>
      <w:r>
        <w:tab/>
      </w:r>
      <w:r w:rsidRPr="002F1D73">
        <w:t>Arie van Deursen, Software architecture recovery and modeling: [WCRE 2001 discussion forum report], ACM SIGAPP Applied Computing Review, v.10 n.1, p.4-7, Spring 20</w:t>
      </w:r>
      <w:r>
        <w:t>02  [doi&gt;10.1145/568235.568236]</w:t>
      </w:r>
    </w:p>
    <w:p w:rsidR="00A63F1A" w:rsidRDefault="00A63F1A" w:rsidP="00A63F1A">
      <w:pPr>
        <w:ind w:left="1080" w:hanging="1080"/>
      </w:pPr>
      <w:r>
        <w:t>[RA07]</w:t>
      </w:r>
      <w:r>
        <w:tab/>
        <w:t xml:space="preserve">Ghulam Rasool, </w:t>
      </w:r>
      <w:r w:rsidRPr="001544EA">
        <w:t>Nadim Asif</w:t>
      </w:r>
      <w:r>
        <w:t xml:space="preserve">, </w:t>
      </w:r>
      <w:r w:rsidRPr="001544EA">
        <w:t>Software Architecture Recovery</w:t>
      </w:r>
      <w:r>
        <w:t xml:space="preserve">, </w:t>
      </w:r>
      <w:r w:rsidRPr="001544EA">
        <w:t>World Academy of Science, Engineering and Technology 4 2007</w:t>
      </w:r>
    </w:p>
    <w:p w:rsidR="00A63F1A" w:rsidRDefault="00A63F1A" w:rsidP="00A63F1A">
      <w:pPr>
        <w:ind w:left="1080" w:hanging="1080"/>
        <w:rPr>
          <w:lang w:val="bg-BG"/>
        </w:rPr>
      </w:pPr>
    </w:p>
    <w:p w:rsidR="00A63F1A" w:rsidRDefault="00A63F1A" w:rsidP="00A63F1A">
      <w:pPr>
        <w:rPr>
          <w:lang w:val="bg-BG"/>
        </w:rPr>
      </w:pPr>
      <w:r>
        <w:rPr>
          <w:lang w:val="bg-BG"/>
        </w:rPr>
        <w:lastRenderedPageBreak/>
        <w:t xml:space="preserve">Цитиране на ресурси от интернет страници става с помощта на съкратено наименование до </w:t>
      </w:r>
      <w:r>
        <w:t>5</w:t>
      </w:r>
      <w:r>
        <w:rPr>
          <w:lang w:val="bg-BG"/>
        </w:rPr>
        <w:t xml:space="preserve"> символа </w:t>
      </w:r>
    </w:p>
    <w:p w:rsidR="00A63F1A" w:rsidRDefault="00A63F1A" w:rsidP="008764E4">
      <w:r>
        <w:t>[ECLPS]</w:t>
      </w:r>
      <w:r>
        <w:tab/>
      </w:r>
      <w:r w:rsidR="008764E4" w:rsidRPr="008764E4">
        <w:t>https://www.eclipse.org/</w:t>
      </w:r>
      <w:r w:rsidR="008764E4">
        <w:t xml:space="preserve"> (</w:t>
      </w:r>
      <w:r w:rsidR="008764E4">
        <w:rPr>
          <w:lang w:val="bg-BG"/>
        </w:rPr>
        <w:t xml:space="preserve">последно използвана на </w:t>
      </w:r>
      <w:r w:rsidR="008764E4">
        <w:t>04.2014)</w:t>
      </w:r>
    </w:p>
    <w:p w:rsidR="003054C8" w:rsidRPr="008764E4" w:rsidRDefault="008764E4">
      <w:pPr>
        <w:rPr>
          <w:lang w:val="bg-BG"/>
        </w:rPr>
      </w:pPr>
      <w:r>
        <w:rPr>
          <w:lang w:val="bg-BG"/>
        </w:rPr>
        <w:t>Текстта на линка запазете в черен цвят – изтрийте по възможност хиперлинка на връзката. В кръглите скоби поставете датата на последен достъп на връзката от ваша страна. Връзката след време може и да не е валидна или преместена.</w:t>
      </w:r>
    </w:p>
    <w:sectPr w:rsidR="003054C8" w:rsidRPr="008764E4" w:rsidSect="004D4405">
      <w:headerReference w:type="default" r:id="rId15"/>
      <w:footerReference w:type="default" r:id="rId16"/>
      <w:headerReference w:type="first" r:id="rId17"/>
      <w:footerReference w:type="first" r:id="rId18"/>
      <w:pgSz w:w="12240" w:h="15840" w:code="1"/>
      <w:pgMar w:top="1800" w:right="1224" w:bottom="1440" w:left="2376" w:header="720" w:footer="432"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EFB" w:rsidRDefault="008D4EFB">
      <w:r>
        <w:separator/>
      </w:r>
    </w:p>
  </w:endnote>
  <w:endnote w:type="continuationSeparator" w:id="0">
    <w:p w:rsidR="008D4EFB" w:rsidRDefault="008D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A16265" w:rsidTr="003054C8">
      <w:tc>
        <w:tcPr>
          <w:tcW w:w="1548" w:type="dxa"/>
          <w:tcMar>
            <w:top w:w="29" w:type="dxa"/>
            <w:left w:w="58" w:type="dxa"/>
            <w:bottom w:w="29" w:type="dxa"/>
            <w:right w:w="115" w:type="dxa"/>
          </w:tcMar>
        </w:tcPr>
        <w:p w:rsidR="00A16265" w:rsidRDefault="00A16265">
          <w:pPr>
            <w:pStyle w:val="FooterPageNumber"/>
            <w:spacing w:before="60" w:after="60"/>
          </w:pPr>
          <w:r>
            <w:rPr>
              <w:lang w:val="bg-BG"/>
            </w:rPr>
            <w:t>стр</w:t>
          </w:r>
          <w:r>
            <w:t xml:space="preserve"> </w:t>
          </w:r>
          <w:sdt>
            <w:sdtPr>
              <w:id w:val="10730830"/>
              <w:docPartObj>
                <w:docPartGallery w:val="Page Numbers"/>
                <w:docPartUnique/>
              </w:docPartObj>
            </w:sdtPr>
            <w:sdtEndPr/>
            <w:sdtContent>
              <w:r w:rsidR="008D4EFB">
                <w:fldChar w:fldCharType="begin"/>
              </w:r>
              <w:r w:rsidR="008D4EFB">
                <w:instrText xml:space="preserve"> PAGE   \* MERGEFORMAT </w:instrText>
              </w:r>
              <w:r w:rsidR="008D4EFB">
                <w:fldChar w:fldCharType="separate"/>
              </w:r>
              <w:r w:rsidR="009266B9">
                <w:t>1</w:t>
              </w:r>
              <w:r w:rsidR="008D4EFB">
                <w:fldChar w:fldCharType="end"/>
              </w:r>
            </w:sdtContent>
          </w:sdt>
        </w:p>
      </w:tc>
      <w:tc>
        <w:tcPr>
          <w:tcW w:w="4581" w:type="dxa"/>
          <w:tcMar>
            <w:top w:w="29" w:type="dxa"/>
            <w:left w:w="115" w:type="dxa"/>
            <w:bottom w:w="29" w:type="dxa"/>
            <w:right w:w="115" w:type="dxa"/>
          </w:tcMar>
        </w:tcPr>
        <w:p w:rsidR="00A16265" w:rsidRDefault="008D4EFB"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A16265">
                <w:rPr>
                  <w:lang w:val="bg-BG"/>
                </w:rPr>
                <w:t>CodePro AnalytiX – анализ и разбиране на големи софтуерни продукти на Java</w:t>
              </w:r>
            </w:sdtContent>
          </w:sdt>
        </w:p>
      </w:tc>
      <w:sdt>
        <w:sdtPr>
          <w:id w:val="10730967"/>
          <w:date w:fullDate="2015-01-04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A16265" w:rsidRDefault="00A16265">
              <w:pPr>
                <w:pStyle w:val="Footer"/>
                <w:spacing w:before="60" w:after="60"/>
                <w:jc w:val="right"/>
              </w:pPr>
              <w:r>
                <w:t>1/4/2015</w:t>
              </w:r>
            </w:p>
          </w:tc>
        </w:sdtContent>
      </w:sdt>
    </w:tr>
  </w:tbl>
  <w:p w:rsidR="00A16265" w:rsidRPr="004B61FB" w:rsidRDefault="00A16265" w:rsidP="003054C8">
    <w:pPr>
      <w:rPr>
        <w:lang w:val="bg-BG"/>
      </w:rPr>
    </w:pPr>
    <w:r>
      <w:rPr>
        <w:color w:val="1F497D"/>
        <w:lang w:val="bg-BG"/>
      </w:rPr>
      <w:t>футер</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rsidP="003054C8">
    <w:pPr>
      <w:rPr>
        <w:color w:val="1F497D"/>
      </w:rPr>
    </w:pPr>
    <w:r>
      <w:rPr>
        <w:color w:val="1F497D"/>
      </w:rPr>
      <w:t>Portions of this document © 2007 Blackblot.  Used with permission.  All rights reserved.</w:t>
    </w:r>
  </w:p>
  <w:p w:rsidR="00A16265" w:rsidRDefault="00A16265">
    <w:pPr>
      <w:pStyle w:val="Footer"/>
    </w:pPr>
    <w:r>
      <w:rPr>
        <w:noProof/>
        <w:lang w:val="bg-BG" w:eastAsia="bg-BG"/>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EFB" w:rsidRDefault="008D4EFB">
      <w:r>
        <w:separator/>
      </w:r>
    </w:p>
  </w:footnote>
  <w:footnote w:type="continuationSeparator" w:id="0">
    <w:p w:rsidR="008D4EFB" w:rsidRDefault="008D4E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Header"/>
    </w:pPr>
    <w:r>
      <w:rPr>
        <w:noProof/>
        <w:lang w:val="bg-BG" w:eastAsia="bg-BG"/>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265" w:rsidRDefault="00A16265">
    <w:pPr>
      <w:pStyle w:val="Header"/>
    </w:pPr>
    <w:r>
      <w:rPr>
        <w:noProof/>
        <w:lang w:val="bg-BG" w:eastAsia="bg-BG"/>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62DE4E7A"/>
    <w:lvl w:ilvl="0">
      <w:start w:val="1"/>
      <w:numFmt w:val="decimal"/>
      <w:lvlText w:val="%1."/>
      <w:lvlJc w:val="left"/>
      <w:pPr>
        <w:tabs>
          <w:tab w:val="num" w:pos="720"/>
        </w:tabs>
        <w:ind w:left="720" w:hanging="360"/>
      </w:pPr>
    </w:lvl>
  </w:abstractNum>
  <w:abstractNum w:abstractNumId="1">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5B880300"/>
    <w:lvl w:ilvl="0">
      <w:start w:val="1"/>
      <w:numFmt w:val="upperLetter"/>
      <w:pStyle w:val="ListNumber"/>
      <w:lvlText w:val="%1."/>
      <w:lvlJc w:val="left"/>
      <w:pPr>
        <w:ind w:left="360" w:hanging="360"/>
      </w:pPr>
    </w:lvl>
  </w:abstractNum>
  <w:abstractNum w:abstractNumId="4">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2836F3"/>
    <w:multiLevelType w:val="hybridMultilevel"/>
    <w:tmpl w:val="7D280F6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15"/>
  </w:num>
  <w:num w:numId="4">
    <w:abstractNumId w:val="7"/>
  </w:num>
  <w:num w:numId="5">
    <w:abstractNumId w:val="12"/>
  </w:num>
  <w:num w:numId="6">
    <w:abstractNumId w:val="2"/>
  </w:num>
  <w:num w:numId="7">
    <w:abstractNumId w:val="1"/>
  </w:num>
  <w:num w:numId="8">
    <w:abstractNumId w:val="3"/>
  </w:num>
  <w:num w:numId="9">
    <w:abstractNumId w:val="0"/>
  </w:num>
  <w:num w:numId="10">
    <w:abstractNumId w:val="14"/>
  </w:num>
  <w:num w:numId="11">
    <w:abstractNumId w:val="9"/>
  </w:num>
  <w:num w:numId="12">
    <w:abstractNumId w:val="8"/>
  </w:num>
  <w:num w:numId="13">
    <w:abstractNumId w:val="6"/>
  </w:num>
  <w:num w:numId="14">
    <w:abstractNumId w:val="13"/>
  </w:num>
  <w:num w:numId="15">
    <w:abstractNumId w:val="5"/>
  </w:num>
  <w:num w:numId="16">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5"/>
  <w:displayHorizont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12F45"/>
    <w:rsid w:val="00014605"/>
    <w:rsid w:val="0001471E"/>
    <w:rsid w:val="00015C18"/>
    <w:rsid w:val="000233B0"/>
    <w:rsid w:val="00023587"/>
    <w:rsid w:val="00025BDC"/>
    <w:rsid w:val="000262A1"/>
    <w:rsid w:val="00040146"/>
    <w:rsid w:val="000416D5"/>
    <w:rsid w:val="00053850"/>
    <w:rsid w:val="00054D80"/>
    <w:rsid w:val="00055035"/>
    <w:rsid w:val="0006624F"/>
    <w:rsid w:val="00071BDB"/>
    <w:rsid w:val="0008338C"/>
    <w:rsid w:val="000919B6"/>
    <w:rsid w:val="000A4A1A"/>
    <w:rsid w:val="000A77EC"/>
    <w:rsid w:val="000B17EC"/>
    <w:rsid w:val="000B4E3B"/>
    <w:rsid w:val="000B5773"/>
    <w:rsid w:val="000B5BEC"/>
    <w:rsid w:val="000D0A7A"/>
    <w:rsid w:val="000D2B7E"/>
    <w:rsid w:val="000D76F7"/>
    <w:rsid w:val="000E3D7B"/>
    <w:rsid w:val="000F3654"/>
    <w:rsid w:val="001055C7"/>
    <w:rsid w:val="00111521"/>
    <w:rsid w:val="001138C8"/>
    <w:rsid w:val="00116F23"/>
    <w:rsid w:val="00127D6B"/>
    <w:rsid w:val="00130CBA"/>
    <w:rsid w:val="00137645"/>
    <w:rsid w:val="001418BD"/>
    <w:rsid w:val="00143DCC"/>
    <w:rsid w:val="00147E45"/>
    <w:rsid w:val="001653A3"/>
    <w:rsid w:val="001768B3"/>
    <w:rsid w:val="0018013D"/>
    <w:rsid w:val="00181E4D"/>
    <w:rsid w:val="001956F6"/>
    <w:rsid w:val="001973BE"/>
    <w:rsid w:val="001A4A47"/>
    <w:rsid w:val="001B4C07"/>
    <w:rsid w:val="001B6A88"/>
    <w:rsid w:val="001D0DEF"/>
    <w:rsid w:val="001E3CB3"/>
    <w:rsid w:val="001E6663"/>
    <w:rsid w:val="0020111C"/>
    <w:rsid w:val="00206D58"/>
    <w:rsid w:val="00207F3F"/>
    <w:rsid w:val="00214AA6"/>
    <w:rsid w:val="00215120"/>
    <w:rsid w:val="0021614D"/>
    <w:rsid w:val="00223A2B"/>
    <w:rsid w:val="00224C31"/>
    <w:rsid w:val="00231951"/>
    <w:rsid w:val="00241464"/>
    <w:rsid w:val="00243772"/>
    <w:rsid w:val="00247B01"/>
    <w:rsid w:val="00261B42"/>
    <w:rsid w:val="00267E6F"/>
    <w:rsid w:val="00271496"/>
    <w:rsid w:val="00271AA9"/>
    <w:rsid w:val="00276A32"/>
    <w:rsid w:val="00280096"/>
    <w:rsid w:val="00282F39"/>
    <w:rsid w:val="00283D7F"/>
    <w:rsid w:val="00285BC8"/>
    <w:rsid w:val="002965FF"/>
    <w:rsid w:val="00297AFE"/>
    <w:rsid w:val="002B06B5"/>
    <w:rsid w:val="002B2DF9"/>
    <w:rsid w:val="002B78A9"/>
    <w:rsid w:val="002C04FD"/>
    <w:rsid w:val="002C5F15"/>
    <w:rsid w:val="002C7E8F"/>
    <w:rsid w:val="002D6E99"/>
    <w:rsid w:val="002D728F"/>
    <w:rsid w:val="002E5717"/>
    <w:rsid w:val="002F0500"/>
    <w:rsid w:val="002F15C1"/>
    <w:rsid w:val="002F239F"/>
    <w:rsid w:val="002F5909"/>
    <w:rsid w:val="003054C8"/>
    <w:rsid w:val="003079C5"/>
    <w:rsid w:val="00313966"/>
    <w:rsid w:val="00313A17"/>
    <w:rsid w:val="0032001B"/>
    <w:rsid w:val="003236DE"/>
    <w:rsid w:val="0032383F"/>
    <w:rsid w:val="00330916"/>
    <w:rsid w:val="00332C39"/>
    <w:rsid w:val="00341116"/>
    <w:rsid w:val="003439AB"/>
    <w:rsid w:val="00347C1F"/>
    <w:rsid w:val="00361969"/>
    <w:rsid w:val="00365D7C"/>
    <w:rsid w:val="00371836"/>
    <w:rsid w:val="003754E7"/>
    <w:rsid w:val="003756FE"/>
    <w:rsid w:val="003764C7"/>
    <w:rsid w:val="00380F7B"/>
    <w:rsid w:val="00384506"/>
    <w:rsid w:val="00385E81"/>
    <w:rsid w:val="00387C0E"/>
    <w:rsid w:val="00391B8A"/>
    <w:rsid w:val="00397B4F"/>
    <w:rsid w:val="003A1D4A"/>
    <w:rsid w:val="003A5742"/>
    <w:rsid w:val="003A7522"/>
    <w:rsid w:val="003C1CB4"/>
    <w:rsid w:val="003C257E"/>
    <w:rsid w:val="003D048A"/>
    <w:rsid w:val="003D1AFB"/>
    <w:rsid w:val="003D3DE8"/>
    <w:rsid w:val="003E476B"/>
    <w:rsid w:val="003E7F92"/>
    <w:rsid w:val="003F0553"/>
    <w:rsid w:val="003F1554"/>
    <w:rsid w:val="003F2FF1"/>
    <w:rsid w:val="003F4381"/>
    <w:rsid w:val="00401CB4"/>
    <w:rsid w:val="004022C9"/>
    <w:rsid w:val="00402F93"/>
    <w:rsid w:val="00412973"/>
    <w:rsid w:val="00414AC1"/>
    <w:rsid w:val="00415AE0"/>
    <w:rsid w:val="0041683D"/>
    <w:rsid w:val="00421FB4"/>
    <w:rsid w:val="00427E98"/>
    <w:rsid w:val="0043294F"/>
    <w:rsid w:val="004424B5"/>
    <w:rsid w:val="00445835"/>
    <w:rsid w:val="0044711C"/>
    <w:rsid w:val="00450746"/>
    <w:rsid w:val="004516AE"/>
    <w:rsid w:val="0045591D"/>
    <w:rsid w:val="00457FC2"/>
    <w:rsid w:val="0046060B"/>
    <w:rsid w:val="004613BF"/>
    <w:rsid w:val="004731E7"/>
    <w:rsid w:val="00474704"/>
    <w:rsid w:val="004769A1"/>
    <w:rsid w:val="00480A60"/>
    <w:rsid w:val="004839CE"/>
    <w:rsid w:val="00487C40"/>
    <w:rsid w:val="00487C4F"/>
    <w:rsid w:val="00491F67"/>
    <w:rsid w:val="004A2120"/>
    <w:rsid w:val="004B42E5"/>
    <w:rsid w:val="004B61FB"/>
    <w:rsid w:val="004C110B"/>
    <w:rsid w:val="004D4405"/>
    <w:rsid w:val="004D509B"/>
    <w:rsid w:val="004E75EE"/>
    <w:rsid w:val="004F192A"/>
    <w:rsid w:val="004F65F5"/>
    <w:rsid w:val="005003F7"/>
    <w:rsid w:val="00504107"/>
    <w:rsid w:val="005229A8"/>
    <w:rsid w:val="00523AEC"/>
    <w:rsid w:val="005307CA"/>
    <w:rsid w:val="00530E51"/>
    <w:rsid w:val="00530FFB"/>
    <w:rsid w:val="0054153B"/>
    <w:rsid w:val="00556EFF"/>
    <w:rsid w:val="00564051"/>
    <w:rsid w:val="00565C32"/>
    <w:rsid w:val="0057104F"/>
    <w:rsid w:val="005751CD"/>
    <w:rsid w:val="00582F33"/>
    <w:rsid w:val="00583DF3"/>
    <w:rsid w:val="00591002"/>
    <w:rsid w:val="00591FAF"/>
    <w:rsid w:val="005932E5"/>
    <w:rsid w:val="005942C6"/>
    <w:rsid w:val="00595B38"/>
    <w:rsid w:val="005A108A"/>
    <w:rsid w:val="005A2CBD"/>
    <w:rsid w:val="005B30F6"/>
    <w:rsid w:val="005B57B0"/>
    <w:rsid w:val="005B5997"/>
    <w:rsid w:val="005B6CD0"/>
    <w:rsid w:val="005D2E74"/>
    <w:rsid w:val="005D4EFC"/>
    <w:rsid w:val="005D58D1"/>
    <w:rsid w:val="005E4A83"/>
    <w:rsid w:val="005F3CEA"/>
    <w:rsid w:val="005F69EF"/>
    <w:rsid w:val="00600ADA"/>
    <w:rsid w:val="00604E22"/>
    <w:rsid w:val="006051CA"/>
    <w:rsid w:val="00605CDD"/>
    <w:rsid w:val="0061243D"/>
    <w:rsid w:val="00614A95"/>
    <w:rsid w:val="00614F68"/>
    <w:rsid w:val="00615B43"/>
    <w:rsid w:val="00621BAC"/>
    <w:rsid w:val="00622750"/>
    <w:rsid w:val="00623586"/>
    <w:rsid w:val="006327A8"/>
    <w:rsid w:val="00663AD4"/>
    <w:rsid w:val="00677D4D"/>
    <w:rsid w:val="006825B1"/>
    <w:rsid w:val="00690AF0"/>
    <w:rsid w:val="0069385F"/>
    <w:rsid w:val="006A399E"/>
    <w:rsid w:val="006A7095"/>
    <w:rsid w:val="006A7347"/>
    <w:rsid w:val="006A737A"/>
    <w:rsid w:val="006B617A"/>
    <w:rsid w:val="006B6B79"/>
    <w:rsid w:val="006B6F9C"/>
    <w:rsid w:val="006C3A2C"/>
    <w:rsid w:val="006D36F4"/>
    <w:rsid w:val="006E7A7F"/>
    <w:rsid w:val="006F4799"/>
    <w:rsid w:val="0070606F"/>
    <w:rsid w:val="00711F95"/>
    <w:rsid w:val="0071704A"/>
    <w:rsid w:val="00722E73"/>
    <w:rsid w:val="0072361C"/>
    <w:rsid w:val="00723C24"/>
    <w:rsid w:val="007324BC"/>
    <w:rsid w:val="00734E82"/>
    <w:rsid w:val="007369E0"/>
    <w:rsid w:val="00740BE0"/>
    <w:rsid w:val="00746ED1"/>
    <w:rsid w:val="00752804"/>
    <w:rsid w:val="00752B24"/>
    <w:rsid w:val="00761625"/>
    <w:rsid w:val="00763533"/>
    <w:rsid w:val="0076565B"/>
    <w:rsid w:val="007806E2"/>
    <w:rsid w:val="0078310E"/>
    <w:rsid w:val="00784253"/>
    <w:rsid w:val="00790AAE"/>
    <w:rsid w:val="007A21DD"/>
    <w:rsid w:val="007B3D23"/>
    <w:rsid w:val="007C2AD0"/>
    <w:rsid w:val="007C324E"/>
    <w:rsid w:val="007D38AE"/>
    <w:rsid w:val="007D48A4"/>
    <w:rsid w:val="007E23E5"/>
    <w:rsid w:val="007F1DC8"/>
    <w:rsid w:val="00825E1C"/>
    <w:rsid w:val="00826496"/>
    <w:rsid w:val="00851BCB"/>
    <w:rsid w:val="008526A9"/>
    <w:rsid w:val="00854B12"/>
    <w:rsid w:val="008550E1"/>
    <w:rsid w:val="0086065F"/>
    <w:rsid w:val="00862B60"/>
    <w:rsid w:val="008764E4"/>
    <w:rsid w:val="00876BE1"/>
    <w:rsid w:val="00881047"/>
    <w:rsid w:val="00885E45"/>
    <w:rsid w:val="00886460"/>
    <w:rsid w:val="008A4B2A"/>
    <w:rsid w:val="008B1875"/>
    <w:rsid w:val="008B54DA"/>
    <w:rsid w:val="008C0B68"/>
    <w:rsid w:val="008C2F3B"/>
    <w:rsid w:val="008C6E7E"/>
    <w:rsid w:val="008C73CB"/>
    <w:rsid w:val="008C7969"/>
    <w:rsid w:val="008D1D6B"/>
    <w:rsid w:val="008D2AC0"/>
    <w:rsid w:val="008D4EFB"/>
    <w:rsid w:val="008D6F55"/>
    <w:rsid w:val="008E33B7"/>
    <w:rsid w:val="008E5679"/>
    <w:rsid w:val="008F0970"/>
    <w:rsid w:val="008F28A8"/>
    <w:rsid w:val="008F343B"/>
    <w:rsid w:val="0090491D"/>
    <w:rsid w:val="009257BC"/>
    <w:rsid w:val="009266B9"/>
    <w:rsid w:val="00926B33"/>
    <w:rsid w:val="009342D9"/>
    <w:rsid w:val="00936748"/>
    <w:rsid w:val="00944299"/>
    <w:rsid w:val="009455EB"/>
    <w:rsid w:val="00951C61"/>
    <w:rsid w:val="00955709"/>
    <w:rsid w:val="00960A08"/>
    <w:rsid w:val="0096501C"/>
    <w:rsid w:val="00966546"/>
    <w:rsid w:val="0098061C"/>
    <w:rsid w:val="009806EA"/>
    <w:rsid w:val="009807B8"/>
    <w:rsid w:val="00984A8C"/>
    <w:rsid w:val="00991A03"/>
    <w:rsid w:val="00994C5E"/>
    <w:rsid w:val="009A6320"/>
    <w:rsid w:val="009B0CEC"/>
    <w:rsid w:val="009B38C6"/>
    <w:rsid w:val="009D1E73"/>
    <w:rsid w:val="009D2CC5"/>
    <w:rsid w:val="009E31ED"/>
    <w:rsid w:val="00A02288"/>
    <w:rsid w:val="00A04A0C"/>
    <w:rsid w:val="00A06EE5"/>
    <w:rsid w:val="00A16265"/>
    <w:rsid w:val="00A201D5"/>
    <w:rsid w:val="00A25F51"/>
    <w:rsid w:val="00A30B5C"/>
    <w:rsid w:val="00A4296B"/>
    <w:rsid w:val="00A468A5"/>
    <w:rsid w:val="00A5138F"/>
    <w:rsid w:val="00A555AC"/>
    <w:rsid w:val="00A63F1A"/>
    <w:rsid w:val="00A706E4"/>
    <w:rsid w:val="00A723CD"/>
    <w:rsid w:val="00A77861"/>
    <w:rsid w:val="00A83A13"/>
    <w:rsid w:val="00A910C7"/>
    <w:rsid w:val="00AA06B3"/>
    <w:rsid w:val="00AA2258"/>
    <w:rsid w:val="00AA6331"/>
    <w:rsid w:val="00AA6A3C"/>
    <w:rsid w:val="00AA701F"/>
    <w:rsid w:val="00AB383B"/>
    <w:rsid w:val="00AB5303"/>
    <w:rsid w:val="00AB727B"/>
    <w:rsid w:val="00AC3CE2"/>
    <w:rsid w:val="00AC5C2D"/>
    <w:rsid w:val="00AC6D89"/>
    <w:rsid w:val="00AC7DEA"/>
    <w:rsid w:val="00AD59E3"/>
    <w:rsid w:val="00AD5A2E"/>
    <w:rsid w:val="00AD79E8"/>
    <w:rsid w:val="00AE0724"/>
    <w:rsid w:val="00AE6689"/>
    <w:rsid w:val="00AF4AE0"/>
    <w:rsid w:val="00B04A99"/>
    <w:rsid w:val="00B1211C"/>
    <w:rsid w:val="00B1650F"/>
    <w:rsid w:val="00B21996"/>
    <w:rsid w:val="00B2415F"/>
    <w:rsid w:val="00B2561D"/>
    <w:rsid w:val="00B25D02"/>
    <w:rsid w:val="00B30740"/>
    <w:rsid w:val="00B320B4"/>
    <w:rsid w:val="00B367A9"/>
    <w:rsid w:val="00B50501"/>
    <w:rsid w:val="00B62D3A"/>
    <w:rsid w:val="00B631E6"/>
    <w:rsid w:val="00B67965"/>
    <w:rsid w:val="00B7099B"/>
    <w:rsid w:val="00B71079"/>
    <w:rsid w:val="00B82FF4"/>
    <w:rsid w:val="00BA07E9"/>
    <w:rsid w:val="00BA09C5"/>
    <w:rsid w:val="00BA1866"/>
    <w:rsid w:val="00BA26EA"/>
    <w:rsid w:val="00BA2BB7"/>
    <w:rsid w:val="00BA63F9"/>
    <w:rsid w:val="00BA712C"/>
    <w:rsid w:val="00BB0249"/>
    <w:rsid w:val="00BB1B54"/>
    <w:rsid w:val="00BC10D7"/>
    <w:rsid w:val="00BC76CA"/>
    <w:rsid w:val="00BD0D38"/>
    <w:rsid w:val="00BD67DB"/>
    <w:rsid w:val="00BE00A5"/>
    <w:rsid w:val="00BE19E8"/>
    <w:rsid w:val="00BE48D0"/>
    <w:rsid w:val="00BF6783"/>
    <w:rsid w:val="00C06BC5"/>
    <w:rsid w:val="00C103A4"/>
    <w:rsid w:val="00C10927"/>
    <w:rsid w:val="00C121C8"/>
    <w:rsid w:val="00C14196"/>
    <w:rsid w:val="00C2001F"/>
    <w:rsid w:val="00C35F4F"/>
    <w:rsid w:val="00C472B2"/>
    <w:rsid w:val="00C60DE3"/>
    <w:rsid w:val="00C630CC"/>
    <w:rsid w:val="00C64083"/>
    <w:rsid w:val="00C856BE"/>
    <w:rsid w:val="00CA0F39"/>
    <w:rsid w:val="00CA7EA9"/>
    <w:rsid w:val="00CB75C1"/>
    <w:rsid w:val="00CC531F"/>
    <w:rsid w:val="00CC64E0"/>
    <w:rsid w:val="00CD2296"/>
    <w:rsid w:val="00CD3480"/>
    <w:rsid w:val="00CE0273"/>
    <w:rsid w:val="00CE4735"/>
    <w:rsid w:val="00CF5371"/>
    <w:rsid w:val="00D073C4"/>
    <w:rsid w:val="00D257CC"/>
    <w:rsid w:val="00D344A0"/>
    <w:rsid w:val="00D3695B"/>
    <w:rsid w:val="00D40A77"/>
    <w:rsid w:val="00D45AA2"/>
    <w:rsid w:val="00D47494"/>
    <w:rsid w:val="00D517CF"/>
    <w:rsid w:val="00D52AB9"/>
    <w:rsid w:val="00D53871"/>
    <w:rsid w:val="00D55290"/>
    <w:rsid w:val="00D62249"/>
    <w:rsid w:val="00D67C35"/>
    <w:rsid w:val="00D72A97"/>
    <w:rsid w:val="00D7711E"/>
    <w:rsid w:val="00D80ECA"/>
    <w:rsid w:val="00D82A6D"/>
    <w:rsid w:val="00D865F9"/>
    <w:rsid w:val="00D86645"/>
    <w:rsid w:val="00D933B3"/>
    <w:rsid w:val="00D95871"/>
    <w:rsid w:val="00DA1080"/>
    <w:rsid w:val="00DA1988"/>
    <w:rsid w:val="00DA1F5D"/>
    <w:rsid w:val="00DA22FC"/>
    <w:rsid w:val="00DB32D4"/>
    <w:rsid w:val="00DC392A"/>
    <w:rsid w:val="00DD000A"/>
    <w:rsid w:val="00DD19DD"/>
    <w:rsid w:val="00DD6C2F"/>
    <w:rsid w:val="00DF1D6B"/>
    <w:rsid w:val="00E06F69"/>
    <w:rsid w:val="00E12286"/>
    <w:rsid w:val="00E132C5"/>
    <w:rsid w:val="00E14963"/>
    <w:rsid w:val="00E1560C"/>
    <w:rsid w:val="00E220CF"/>
    <w:rsid w:val="00E250EC"/>
    <w:rsid w:val="00E33F36"/>
    <w:rsid w:val="00E35653"/>
    <w:rsid w:val="00E402A9"/>
    <w:rsid w:val="00E45BDA"/>
    <w:rsid w:val="00E66EB5"/>
    <w:rsid w:val="00E7007D"/>
    <w:rsid w:val="00E84862"/>
    <w:rsid w:val="00E960A7"/>
    <w:rsid w:val="00E9688F"/>
    <w:rsid w:val="00EA44B7"/>
    <w:rsid w:val="00EA690C"/>
    <w:rsid w:val="00EA6DAB"/>
    <w:rsid w:val="00EA74EF"/>
    <w:rsid w:val="00EB1B29"/>
    <w:rsid w:val="00EB2A83"/>
    <w:rsid w:val="00EB360D"/>
    <w:rsid w:val="00EC59FD"/>
    <w:rsid w:val="00ED0667"/>
    <w:rsid w:val="00ED73AA"/>
    <w:rsid w:val="00EE2689"/>
    <w:rsid w:val="00F04F4B"/>
    <w:rsid w:val="00F11991"/>
    <w:rsid w:val="00F16083"/>
    <w:rsid w:val="00F16B1F"/>
    <w:rsid w:val="00F17531"/>
    <w:rsid w:val="00F313A5"/>
    <w:rsid w:val="00F320B8"/>
    <w:rsid w:val="00F40F95"/>
    <w:rsid w:val="00F41FD3"/>
    <w:rsid w:val="00F53FE2"/>
    <w:rsid w:val="00F55C57"/>
    <w:rsid w:val="00F735AF"/>
    <w:rsid w:val="00F76F2C"/>
    <w:rsid w:val="00F833CD"/>
    <w:rsid w:val="00F92C52"/>
    <w:rsid w:val="00F9674B"/>
    <w:rsid w:val="00F971DC"/>
    <w:rsid w:val="00FA2637"/>
    <w:rsid w:val="00FA55DD"/>
    <w:rsid w:val="00FA56D0"/>
    <w:rsid w:val="00FB11AB"/>
    <w:rsid w:val="00FB1FAB"/>
    <w:rsid w:val="00FB48EB"/>
    <w:rsid w:val="00FC29C0"/>
    <w:rsid w:val="00FD2ECC"/>
    <w:rsid w:val="00FD600F"/>
    <w:rsid w:val="00FE1569"/>
    <w:rsid w:val="00FE4F8B"/>
    <w:rsid w:val="00FF28D6"/>
    <w:rsid w:val="00FF3466"/>
    <w:rsid w:val="00FF4D6B"/>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3B"/>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rsid w:val="00E12286"/>
    <w:pPr>
      <w:spacing w:line="240" w:lineRule="auto"/>
    </w:pPr>
    <w:rPr>
      <w:b/>
      <w:bCs/>
      <w:color w:val="648DC6"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320501923">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360577D-F529-4A40-AA6C-22592F1A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Template>
  <TotalTime>0</TotalTime>
  <Pages>16</Pages>
  <Words>2587</Words>
  <Characters>14747</Characters>
  <Application>Microsoft Office Word</Application>
  <DocSecurity>0</DocSecurity>
  <Lines>122</Lines>
  <Paragraphs>34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CodePro AnalytiX – анализ и разбиране на големи софтуерни продукти на Java</vt:lpstr>
      <vt:lpstr>Тема на есето</vt:lpstr>
    </vt:vector>
  </TitlesOfParts>
  <Manager/>
  <Company/>
  <LinksUpToDate>false</LinksUpToDate>
  <CharactersWithSpaces>17300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CodePro AnalytiX – анализ и разбиране на големи софтуерни продукти на Java</dc:title>
  <dc:creator/>
  <cp:lastModifiedBy/>
  <cp:revision>1</cp:revision>
  <dcterms:created xsi:type="dcterms:W3CDTF">2013-07-21T07:55:00Z</dcterms:created>
  <dcterms:modified xsi:type="dcterms:W3CDTF">2015-05-24T02:25:00Z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